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DA1" w:rsidRPr="00294DA1" w:rsidRDefault="00294DA1" w:rsidP="00330549">
      <w:pPr>
        <w:pStyle w:val="H1-ILP"/>
      </w:pPr>
      <w:r w:rsidRPr="00294DA1">
        <w:t>[Theme - Topic title]</w:t>
      </w:r>
    </w:p>
    <w:p w:rsidR="00294DA1" w:rsidRPr="00294DA1" w:rsidRDefault="00294DA1" w:rsidP="00294DA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0"/>
          <w:szCs w:val="30"/>
          <w:lang w:eastAsia="en-CA"/>
        </w:rPr>
      </w:pPr>
      <w:r w:rsidRPr="00294DA1">
        <w:rPr>
          <w:rFonts w:ascii="Arial" w:eastAsia="Times New Roman" w:hAnsi="Arial" w:cs="Arial"/>
          <w:color w:val="333333"/>
          <w:sz w:val="30"/>
          <w:szCs w:val="30"/>
          <w:lang w:eastAsia="en-CA"/>
        </w:rPr>
        <w:t xml:space="preserve">1-2 sentences that describe the topics and top tasks that </w:t>
      </w:r>
      <w:proofErr w:type="gramStart"/>
      <w:r w:rsidRPr="00294DA1">
        <w:rPr>
          <w:rFonts w:ascii="Arial" w:eastAsia="Times New Roman" w:hAnsi="Arial" w:cs="Arial"/>
          <w:color w:val="333333"/>
          <w:sz w:val="30"/>
          <w:szCs w:val="30"/>
          <w:lang w:eastAsia="en-CA"/>
        </w:rPr>
        <w:t>can be accessed</w:t>
      </w:r>
      <w:proofErr w:type="gramEnd"/>
      <w:r w:rsidRPr="00294DA1">
        <w:rPr>
          <w:rFonts w:ascii="Arial" w:eastAsia="Times New Roman" w:hAnsi="Arial" w:cs="Arial"/>
          <w:color w:val="333333"/>
          <w:sz w:val="30"/>
          <w:szCs w:val="30"/>
          <w:lang w:eastAsia="en-CA"/>
        </w:rPr>
        <w:t xml:space="preserve"> on this page.</w:t>
      </w:r>
    </w:p>
    <w:p w:rsidR="00294DA1" w:rsidRPr="00294DA1" w:rsidRDefault="00294DA1" w:rsidP="006A6B92">
      <w:pPr>
        <w:pStyle w:val="image-ILP"/>
      </w:pPr>
      <w:r w:rsidRPr="00294DA1">
        <w:drawing>
          <wp:inline distT="0" distB="0" distL="0" distR="0">
            <wp:extent cx="7856220" cy="1901825"/>
            <wp:effectExtent l="0" t="0" r="0" b="3175"/>
            <wp:docPr id="2" name="Picture 2" descr="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#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DA1" w:rsidRPr="00294DA1" w:rsidRDefault="00294DA1" w:rsidP="0098798D">
      <w:pPr>
        <w:pStyle w:val="mostrequested"/>
      </w:pPr>
      <w:r w:rsidRPr="00294DA1">
        <w:t>Most requested</w:t>
      </w:r>
    </w:p>
    <w:p w:rsidR="00294DA1" w:rsidRPr="00294DA1" w:rsidRDefault="00294DA1" w:rsidP="00247CF4">
      <w:pPr>
        <w:pStyle w:val="mrlink"/>
      </w:pPr>
      <w:hyperlink r:id="rId6" w:history="1">
        <w:r w:rsidRPr="00294DA1">
          <w:rPr>
            <w:color w:val="284162"/>
            <w:u w:val="single"/>
          </w:rPr>
          <w:t>[Top task hyperlink]</w:t>
        </w:r>
      </w:hyperlink>
    </w:p>
    <w:p w:rsidR="00294DA1" w:rsidRPr="00294DA1" w:rsidRDefault="00294DA1" w:rsidP="00247CF4">
      <w:pPr>
        <w:pStyle w:val="mrlink"/>
      </w:pPr>
      <w:hyperlink r:id="rId7" w:history="1">
        <w:r w:rsidRPr="00294DA1">
          <w:rPr>
            <w:color w:val="284162"/>
            <w:u w:val="single"/>
          </w:rPr>
          <w:t>[Top task hyperlink]</w:t>
        </w:r>
      </w:hyperlink>
    </w:p>
    <w:p w:rsidR="00294DA1" w:rsidRPr="00294DA1" w:rsidRDefault="00294DA1" w:rsidP="00247CF4">
      <w:pPr>
        <w:pStyle w:val="mrlink"/>
      </w:pPr>
      <w:hyperlink r:id="rId8" w:history="1">
        <w:r w:rsidRPr="00294DA1">
          <w:rPr>
            <w:color w:val="284162"/>
            <w:u w:val="single"/>
          </w:rPr>
          <w:t>[Top task hyperlink]</w:t>
        </w:r>
      </w:hyperlink>
    </w:p>
    <w:p w:rsidR="00294DA1" w:rsidRPr="00294DA1" w:rsidRDefault="00294DA1" w:rsidP="00247CF4">
      <w:pPr>
        <w:pStyle w:val="mrlink"/>
      </w:pPr>
      <w:hyperlink r:id="rId9" w:history="1">
        <w:r w:rsidRPr="00294DA1">
          <w:rPr>
            <w:color w:val="284162"/>
            <w:u w:val="single"/>
          </w:rPr>
          <w:t>[Top task hyperlink]</w:t>
        </w:r>
      </w:hyperlink>
    </w:p>
    <w:p w:rsidR="00294DA1" w:rsidRPr="00294DA1" w:rsidRDefault="00294DA1" w:rsidP="00247CF4">
      <w:pPr>
        <w:pStyle w:val="mrlink"/>
      </w:pPr>
      <w:hyperlink r:id="rId10" w:history="1">
        <w:r w:rsidRPr="00294DA1">
          <w:rPr>
            <w:color w:val="284162"/>
            <w:u w:val="single"/>
          </w:rPr>
          <w:t>[Top task hyperlink]</w:t>
        </w:r>
      </w:hyperlink>
    </w:p>
    <w:p w:rsidR="00294DA1" w:rsidRPr="00294DA1" w:rsidRDefault="00294DA1" w:rsidP="00247CF4">
      <w:pPr>
        <w:pStyle w:val="mrlink"/>
      </w:pPr>
      <w:hyperlink r:id="rId11" w:history="1">
        <w:r w:rsidRPr="00294DA1">
          <w:rPr>
            <w:color w:val="284162"/>
            <w:u w:val="single"/>
          </w:rPr>
          <w:t>[Top task hyperlink]</w:t>
        </w:r>
      </w:hyperlink>
    </w:p>
    <w:p w:rsidR="00294DA1" w:rsidRPr="00294DA1" w:rsidRDefault="00294DA1" w:rsidP="00294DA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54"/>
          <w:szCs w:val="54"/>
          <w:lang w:eastAsia="en-CA"/>
        </w:rPr>
      </w:pPr>
      <w:r w:rsidRPr="00294DA1">
        <w:rPr>
          <w:rFonts w:ascii="Arial" w:eastAsia="Times New Roman" w:hAnsi="Arial" w:cs="Arial"/>
          <w:b/>
          <w:bCs/>
          <w:color w:val="333333"/>
          <w:sz w:val="54"/>
          <w:szCs w:val="54"/>
          <w:lang w:eastAsia="en-CA"/>
        </w:rPr>
        <w:t>Services and information</w:t>
      </w:r>
    </w:p>
    <w:p w:rsidR="00294DA1" w:rsidRPr="00294DA1" w:rsidRDefault="00294DA1" w:rsidP="00B67AE0">
      <w:pPr>
        <w:pStyle w:val="doormat"/>
      </w:pPr>
      <w:hyperlink r:id="rId12" w:history="1">
        <w:r w:rsidRPr="00294DA1">
          <w:rPr>
            <w:color w:val="284162"/>
            <w:u w:val="single"/>
          </w:rPr>
          <w:t>[Topic hyperlink text]</w:t>
        </w:r>
      </w:hyperlink>
    </w:p>
    <w:p w:rsidR="00294DA1" w:rsidRPr="00294DA1" w:rsidRDefault="00294DA1" w:rsidP="00294DA1">
      <w:pPr>
        <w:shd w:val="clear" w:color="auto" w:fill="FFFFFF"/>
        <w:spacing w:after="173" w:line="360" w:lineRule="atLeast"/>
        <w:textAlignment w:val="top"/>
        <w:rPr>
          <w:rFonts w:ascii="Arial" w:eastAsia="Times New Roman" w:hAnsi="Arial" w:cs="Arial"/>
          <w:color w:val="333333"/>
          <w:sz w:val="26"/>
          <w:szCs w:val="26"/>
          <w:lang w:eastAsia="en-CA"/>
        </w:rPr>
      </w:pPr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 xml:space="preserve">Use action verbs, or simply list keywords to summarize the information or tasks that </w:t>
      </w:r>
      <w:proofErr w:type="gramStart"/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>can be accomplished</w:t>
      </w:r>
      <w:proofErr w:type="gramEnd"/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 xml:space="preserve"> on the page it links to.</w:t>
      </w:r>
    </w:p>
    <w:p w:rsidR="00294DA1" w:rsidRPr="00294DA1" w:rsidRDefault="00294DA1" w:rsidP="00B67AE0">
      <w:pPr>
        <w:pStyle w:val="doormat"/>
      </w:pPr>
      <w:hyperlink r:id="rId13" w:history="1">
        <w:r w:rsidRPr="00294DA1">
          <w:rPr>
            <w:color w:val="284162"/>
            <w:u w:val="single"/>
          </w:rPr>
          <w:t>[Topic hyperlink text]</w:t>
        </w:r>
      </w:hyperlink>
    </w:p>
    <w:p w:rsidR="00294DA1" w:rsidRPr="00294DA1" w:rsidRDefault="00294DA1" w:rsidP="00294DA1">
      <w:pPr>
        <w:shd w:val="clear" w:color="auto" w:fill="FFFFFF"/>
        <w:spacing w:after="173" w:line="360" w:lineRule="atLeast"/>
        <w:textAlignment w:val="top"/>
        <w:rPr>
          <w:rFonts w:ascii="Arial" w:eastAsia="Times New Roman" w:hAnsi="Arial" w:cs="Arial"/>
          <w:color w:val="333333"/>
          <w:sz w:val="26"/>
          <w:szCs w:val="26"/>
          <w:lang w:eastAsia="en-CA"/>
        </w:rPr>
      </w:pPr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 xml:space="preserve">Use action verbs, or simply list keywords to summarize the information or tasks that </w:t>
      </w:r>
      <w:proofErr w:type="gramStart"/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>can be accomplished</w:t>
      </w:r>
      <w:proofErr w:type="gramEnd"/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 xml:space="preserve"> on the page it links to.</w:t>
      </w:r>
    </w:p>
    <w:p w:rsidR="00294DA1" w:rsidRPr="00294DA1" w:rsidRDefault="00294DA1" w:rsidP="00B67AE0">
      <w:pPr>
        <w:pStyle w:val="doormat"/>
      </w:pPr>
      <w:hyperlink r:id="rId14" w:history="1">
        <w:r w:rsidRPr="00294DA1">
          <w:rPr>
            <w:color w:val="284162"/>
            <w:u w:val="single"/>
          </w:rPr>
          <w:t>[Topic hyperlink text]</w:t>
        </w:r>
      </w:hyperlink>
    </w:p>
    <w:p w:rsidR="00294DA1" w:rsidRPr="00294DA1" w:rsidRDefault="00294DA1" w:rsidP="00294DA1">
      <w:pPr>
        <w:shd w:val="clear" w:color="auto" w:fill="FFFFFF"/>
        <w:spacing w:after="173" w:line="360" w:lineRule="atLeast"/>
        <w:textAlignment w:val="top"/>
        <w:rPr>
          <w:rFonts w:ascii="Arial" w:eastAsia="Times New Roman" w:hAnsi="Arial" w:cs="Arial"/>
          <w:color w:val="333333"/>
          <w:sz w:val="26"/>
          <w:szCs w:val="26"/>
          <w:lang w:eastAsia="en-CA"/>
        </w:rPr>
      </w:pPr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lastRenderedPageBreak/>
        <w:t xml:space="preserve">Use action verbs, or simply list keywords to summarize the information or tasks that </w:t>
      </w:r>
      <w:proofErr w:type="gramStart"/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>can be accomplished</w:t>
      </w:r>
      <w:proofErr w:type="gramEnd"/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 xml:space="preserve"> on the page it links to.</w:t>
      </w:r>
    </w:p>
    <w:p w:rsidR="00294DA1" w:rsidRPr="00294DA1" w:rsidRDefault="00294DA1" w:rsidP="00B67AE0">
      <w:pPr>
        <w:pStyle w:val="doormat"/>
      </w:pPr>
      <w:hyperlink r:id="rId15" w:history="1">
        <w:r w:rsidRPr="00294DA1">
          <w:rPr>
            <w:color w:val="284162"/>
            <w:u w:val="single"/>
          </w:rPr>
          <w:t>[Topic hyperlink text]</w:t>
        </w:r>
      </w:hyperlink>
    </w:p>
    <w:p w:rsidR="00294DA1" w:rsidRPr="00294DA1" w:rsidRDefault="00294DA1" w:rsidP="00294DA1">
      <w:pPr>
        <w:shd w:val="clear" w:color="auto" w:fill="FFFFFF"/>
        <w:spacing w:after="173" w:line="360" w:lineRule="atLeast"/>
        <w:textAlignment w:val="top"/>
        <w:rPr>
          <w:rFonts w:ascii="Arial" w:eastAsia="Times New Roman" w:hAnsi="Arial" w:cs="Arial"/>
          <w:color w:val="333333"/>
          <w:sz w:val="26"/>
          <w:szCs w:val="26"/>
          <w:lang w:eastAsia="en-CA"/>
        </w:rPr>
      </w:pPr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 xml:space="preserve">Use action verbs, or simply list keywords to summarize the information or tasks that </w:t>
      </w:r>
      <w:proofErr w:type="gramStart"/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>can be accomplished</w:t>
      </w:r>
      <w:proofErr w:type="gramEnd"/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 xml:space="preserve"> on the page it links to.</w:t>
      </w:r>
    </w:p>
    <w:p w:rsidR="00294DA1" w:rsidRPr="00294DA1" w:rsidRDefault="00294DA1" w:rsidP="00B67AE0">
      <w:pPr>
        <w:pStyle w:val="doormat"/>
      </w:pPr>
      <w:hyperlink r:id="rId16" w:history="1">
        <w:r w:rsidRPr="00294DA1">
          <w:rPr>
            <w:color w:val="284162"/>
            <w:u w:val="single"/>
          </w:rPr>
          <w:t>[Topic hyperlink text]</w:t>
        </w:r>
      </w:hyperlink>
    </w:p>
    <w:p w:rsidR="00294DA1" w:rsidRPr="00294DA1" w:rsidRDefault="00294DA1" w:rsidP="00294DA1">
      <w:pPr>
        <w:shd w:val="clear" w:color="auto" w:fill="FFFFFF"/>
        <w:spacing w:after="173" w:line="360" w:lineRule="atLeast"/>
        <w:textAlignment w:val="top"/>
        <w:rPr>
          <w:rFonts w:ascii="Arial" w:eastAsia="Times New Roman" w:hAnsi="Arial" w:cs="Arial"/>
          <w:color w:val="333333"/>
          <w:sz w:val="26"/>
          <w:szCs w:val="26"/>
          <w:lang w:eastAsia="en-CA"/>
        </w:rPr>
      </w:pPr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 xml:space="preserve">Use action verbs, or simply list keywords to summarize the information or tasks that </w:t>
      </w:r>
      <w:proofErr w:type="gramStart"/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>can be accomplished</w:t>
      </w:r>
      <w:proofErr w:type="gramEnd"/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 xml:space="preserve"> on the page it links to.</w:t>
      </w:r>
    </w:p>
    <w:p w:rsidR="00294DA1" w:rsidRPr="00294DA1" w:rsidRDefault="00294DA1" w:rsidP="00B67AE0">
      <w:pPr>
        <w:pStyle w:val="doormat"/>
      </w:pPr>
      <w:hyperlink r:id="rId17" w:history="1">
        <w:r w:rsidRPr="00294DA1">
          <w:rPr>
            <w:color w:val="284162"/>
            <w:u w:val="single"/>
          </w:rPr>
          <w:t>[Topic hyperlink text]</w:t>
        </w:r>
      </w:hyperlink>
    </w:p>
    <w:p w:rsidR="00294DA1" w:rsidRPr="00294DA1" w:rsidRDefault="00294DA1" w:rsidP="00294DA1">
      <w:pPr>
        <w:shd w:val="clear" w:color="auto" w:fill="FFFFFF"/>
        <w:spacing w:after="173" w:line="360" w:lineRule="atLeast"/>
        <w:textAlignment w:val="top"/>
        <w:rPr>
          <w:rFonts w:ascii="Arial" w:eastAsia="Times New Roman" w:hAnsi="Arial" w:cs="Arial"/>
          <w:color w:val="333333"/>
          <w:sz w:val="26"/>
          <w:szCs w:val="26"/>
          <w:lang w:eastAsia="en-CA"/>
        </w:rPr>
      </w:pPr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 xml:space="preserve">Use action verbs, or simply list keywords to summarize the information or tasks that </w:t>
      </w:r>
      <w:proofErr w:type="gramStart"/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>can be accomplished</w:t>
      </w:r>
      <w:proofErr w:type="gramEnd"/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 xml:space="preserve"> on the page it links to.</w:t>
      </w:r>
    </w:p>
    <w:p w:rsidR="00294DA1" w:rsidRPr="00294DA1" w:rsidRDefault="00294DA1" w:rsidP="00B67AE0">
      <w:pPr>
        <w:pStyle w:val="doormat"/>
      </w:pPr>
      <w:hyperlink r:id="rId18" w:history="1">
        <w:r w:rsidRPr="00294DA1">
          <w:rPr>
            <w:color w:val="284162"/>
            <w:u w:val="single"/>
          </w:rPr>
          <w:t>[Topic hyperlink text]</w:t>
        </w:r>
      </w:hyperlink>
    </w:p>
    <w:p w:rsidR="00294DA1" w:rsidRPr="00294DA1" w:rsidRDefault="00294DA1" w:rsidP="00294DA1">
      <w:pPr>
        <w:shd w:val="clear" w:color="auto" w:fill="FFFFFF"/>
        <w:spacing w:after="173" w:line="360" w:lineRule="atLeast"/>
        <w:textAlignment w:val="top"/>
        <w:rPr>
          <w:rFonts w:ascii="Arial" w:eastAsia="Times New Roman" w:hAnsi="Arial" w:cs="Arial"/>
          <w:color w:val="333333"/>
          <w:sz w:val="26"/>
          <w:szCs w:val="26"/>
          <w:lang w:eastAsia="en-CA"/>
        </w:rPr>
      </w:pPr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 xml:space="preserve">Use action verbs, or simply list keywords to summarize the information or tasks that </w:t>
      </w:r>
      <w:proofErr w:type="gramStart"/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>can be accomplished</w:t>
      </w:r>
      <w:proofErr w:type="gramEnd"/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 xml:space="preserve"> on the page it links to.</w:t>
      </w:r>
    </w:p>
    <w:p w:rsidR="00294DA1" w:rsidRPr="00294DA1" w:rsidRDefault="00294DA1" w:rsidP="00B67AE0">
      <w:pPr>
        <w:pStyle w:val="doormat"/>
      </w:pPr>
      <w:hyperlink r:id="rId19" w:history="1">
        <w:r w:rsidRPr="00294DA1">
          <w:rPr>
            <w:color w:val="284162"/>
            <w:u w:val="single"/>
          </w:rPr>
          <w:t>[Topic hyperlink text]</w:t>
        </w:r>
      </w:hyperlink>
    </w:p>
    <w:p w:rsidR="00294DA1" w:rsidRPr="00294DA1" w:rsidRDefault="00294DA1" w:rsidP="00294DA1">
      <w:pPr>
        <w:shd w:val="clear" w:color="auto" w:fill="FFFFFF"/>
        <w:spacing w:after="173" w:line="360" w:lineRule="atLeast"/>
        <w:textAlignment w:val="top"/>
        <w:rPr>
          <w:rFonts w:ascii="Arial" w:eastAsia="Times New Roman" w:hAnsi="Arial" w:cs="Arial"/>
          <w:color w:val="333333"/>
          <w:sz w:val="26"/>
          <w:szCs w:val="26"/>
          <w:lang w:eastAsia="en-CA"/>
        </w:rPr>
      </w:pPr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 xml:space="preserve">Use action verbs, or simply list keywords to summarize the information or tasks that </w:t>
      </w:r>
      <w:proofErr w:type="gramStart"/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>can be accomplished</w:t>
      </w:r>
      <w:proofErr w:type="gramEnd"/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 xml:space="preserve"> on the page it links to.</w:t>
      </w:r>
    </w:p>
    <w:p w:rsidR="00294DA1" w:rsidRPr="00294DA1" w:rsidRDefault="00294DA1" w:rsidP="00B67AE0">
      <w:pPr>
        <w:pStyle w:val="doormat"/>
      </w:pPr>
      <w:hyperlink r:id="rId20" w:history="1">
        <w:r w:rsidRPr="00294DA1">
          <w:rPr>
            <w:color w:val="284162"/>
            <w:u w:val="single"/>
          </w:rPr>
          <w:t>[Topic hyperlink text]</w:t>
        </w:r>
      </w:hyperlink>
    </w:p>
    <w:p w:rsidR="00294DA1" w:rsidRDefault="00294DA1" w:rsidP="00294DA1">
      <w:pPr>
        <w:shd w:val="clear" w:color="auto" w:fill="FFFFFF"/>
        <w:spacing w:after="173" w:line="360" w:lineRule="atLeast"/>
        <w:textAlignment w:val="top"/>
        <w:rPr>
          <w:rFonts w:ascii="Arial" w:eastAsia="Times New Roman" w:hAnsi="Arial" w:cs="Arial"/>
          <w:color w:val="333333"/>
          <w:sz w:val="26"/>
          <w:szCs w:val="26"/>
          <w:lang w:eastAsia="en-CA"/>
        </w:rPr>
      </w:pPr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 xml:space="preserve">Use action verbs, or simply list keywords to summarize the information or tasks that </w:t>
      </w:r>
      <w:proofErr w:type="gramStart"/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>can be accomplished</w:t>
      </w:r>
      <w:proofErr w:type="gramEnd"/>
      <w:r w:rsidRPr="00294DA1">
        <w:rPr>
          <w:rFonts w:ascii="Arial" w:eastAsia="Times New Roman" w:hAnsi="Arial" w:cs="Arial"/>
          <w:color w:val="333333"/>
          <w:sz w:val="26"/>
          <w:szCs w:val="26"/>
          <w:lang w:eastAsia="en-CA"/>
        </w:rPr>
        <w:t xml:space="preserve"> on the page it links to.</w:t>
      </w:r>
    </w:p>
    <w:p w:rsidR="00C075D8" w:rsidRDefault="00C075D8" w:rsidP="00294DA1">
      <w:pPr>
        <w:shd w:val="clear" w:color="auto" w:fill="FFFFFF"/>
        <w:spacing w:after="173" w:line="360" w:lineRule="atLeast"/>
        <w:textAlignment w:val="top"/>
        <w:rPr>
          <w:rFonts w:ascii="Arial" w:eastAsia="Times New Roman" w:hAnsi="Arial" w:cs="Arial"/>
          <w:color w:val="333333"/>
          <w:sz w:val="26"/>
          <w:szCs w:val="26"/>
          <w:lang w:eastAsia="en-CA"/>
        </w:rPr>
      </w:pPr>
    </w:p>
    <w:p w:rsidR="00C075D8" w:rsidRPr="00294DA1" w:rsidRDefault="00C075D8" w:rsidP="00C075D8">
      <w:pPr>
        <w:pStyle w:val="end-doormats"/>
        <w:rPr>
          <w:color w:val="808080" w:themeColor="background1" w:themeShade="80"/>
        </w:rPr>
      </w:pPr>
      <w:r w:rsidRPr="00C075D8">
        <w:rPr>
          <w:color w:val="808080" w:themeColor="background1" w:themeShade="80"/>
        </w:rPr>
        <w:t>(</w:t>
      </w:r>
      <w:proofErr w:type="gramStart"/>
      <w:r w:rsidRPr="00C075D8">
        <w:rPr>
          <w:color w:val="808080" w:themeColor="background1" w:themeShade="80"/>
        </w:rPr>
        <w:t>end</w:t>
      </w:r>
      <w:proofErr w:type="gramEnd"/>
      <w:r w:rsidRPr="00C075D8">
        <w:rPr>
          <w:color w:val="808080" w:themeColor="background1" w:themeShade="80"/>
        </w:rPr>
        <w:t xml:space="preserve"> of doormats)</w:t>
      </w:r>
    </w:p>
    <w:p w:rsidR="00294DA1" w:rsidRPr="00294DA1" w:rsidRDefault="00294DA1" w:rsidP="00ED36F3">
      <w:pPr>
        <w:pStyle w:val="ilp-feature"/>
      </w:pPr>
      <w:r w:rsidRPr="00294DA1">
        <w:t>Feature</w:t>
      </w:r>
      <w:r w:rsidR="00945F22">
        <w:t>s</w:t>
      </w:r>
    </w:p>
    <w:p w:rsidR="009B6D51" w:rsidRDefault="009B6D51" w:rsidP="00294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en-CA"/>
        </w:rPr>
      </w:pPr>
      <w:r w:rsidRPr="00E46CFD">
        <w:lastRenderedPageBreak/>
        <w:drawing>
          <wp:inline distT="0" distB="0" distL="0" distR="0" wp14:anchorId="1688AE95" wp14:editId="149E3F08">
            <wp:extent cx="3430905" cy="1931035"/>
            <wp:effectExtent l="0" t="0" r="0" b="0"/>
            <wp:docPr id="1" name="Picture 1" descr="https://design.canada.ca/coded-layout/images/feature-img-360x203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sign.canada.ca/coded-layout/images/feature-img-360x203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51" w:rsidRDefault="009B6D51" w:rsidP="00294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en-CA"/>
        </w:rPr>
      </w:pPr>
    </w:p>
    <w:p w:rsidR="00294DA1" w:rsidRPr="00294DA1" w:rsidRDefault="001A193D" w:rsidP="0027563F">
      <w:pPr>
        <w:pStyle w:val="ilp-feature-link"/>
        <w:rPr>
          <w:rFonts w:ascii="Times New Roman" w:hAnsi="Times New Roman" w:cs="Times New Roman"/>
        </w:rPr>
      </w:pPr>
      <w:hyperlink r:id="rId22" w:history="1">
        <w:r w:rsidR="00294DA1" w:rsidRPr="001A193D">
          <w:rPr>
            <w:rStyle w:val="Hyperlink"/>
          </w:rPr>
          <w:t>[Feature hyperlink text]</w:t>
        </w:r>
      </w:hyperlink>
    </w:p>
    <w:p w:rsidR="00294DA1" w:rsidRPr="00294DA1" w:rsidRDefault="00294DA1" w:rsidP="00294DA1">
      <w:pPr>
        <w:shd w:val="clear" w:color="auto" w:fill="FFFFFF"/>
        <w:spacing w:after="173" w:line="240" w:lineRule="auto"/>
        <w:rPr>
          <w:rFonts w:ascii="Arial" w:eastAsia="Times New Roman" w:hAnsi="Arial" w:cs="Arial"/>
          <w:color w:val="000000"/>
          <w:sz w:val="30"/>
          <w:szCs w:val="30"/>
          <w:lang w:eastAsia="en-CA"/>
        </w:rPr>
      </w:pPr>
      <w:r w:rsidRPr="00294DA1">
        <w:rPr>
          <w:rFonts w:ascii="Arial" w:eastAsia="Times New Roman" w:hAnsi="Arial" w:cs="Arial"/>
          <w:color w:val="000000"/>
          <w:sz w:val="30"/>
          <w:szCs w:val="30"/>
          <w:lang w:eastAsia="en-CA"/>
        </w:rPr>
        <w:t xml:space="preserve">Brief description of the feature </w:t>
      </w:r>
      <w:proofErr w:type="gramStart"/>
      <w:r w:rsidRPr="00294DA1">
        <w:rPr>
          <w:rFonts w:ascii="Arial" w:eastAsia="Times New Roman" w:hAnsi="Arial" w:cs="Arial"/>
          <w:color w:val="000000"/>
          <w:sz w:val="30"/>
          <w:szCs w:val="30"/>
          <w:lang w:eastAsia="en-CA"/>
        </w:rPr>
        <w:t>being promoted</w:t>
      </w:r>
      <w:proofErr w:type="gramEnd"/>
      <w:r w:rsidRPr="00294DA1">
        <w:rPr>
          <w:rFonts w:ascii="Arial" w:eastAsia="Times New Roman" w:hAnsi="Arial" w:cs="Arial"/>
          <w:color w:val="000000"/>
          <w:sz w:val="30"/>
          <w:szCs w:val="30"/>
          <w:lang w:eastAsia="en-CA"/>
        </w:rPr>
        <w:t>.</w:t>
      </w:r>
    </w:p>
    <w:p w:rsidR="00294DA1" w:rsidRPr="00294DA1" w:rsidRDefault="00294DA1" w:rsidP="00294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en-CA"/>
        </w:rPr>
      </w:pPr>
    </w:p>
    <w:p w:rsidR="00294DA1" w:rsidRPr="00294DA1" w:rsidRDefault="00294DA1" w:rsidP="00E422A7">
      <w:pPr>
        <w:pStyle w:val="ilp-social-media-h2"/>
      </w:pPr>
      <w:r w:rsidRPr="00294DA1">
        <w:t>On social media</w:t>
      </w:r>
    </w:p>
    <w:p w:rsidR="00294DA1" w:rsidRPr="00CA2F52" w:rsidRDefault="00294DA1" w:rsidP="00E422A7">
      <w:pPr>
        <w:pStyle w:val="ilp-facebook"/>
      </w:pPr>
      <w:hyperlink r:id="rId23" w:history="1">
        <w:proofErr w:type="spellStart"/>
        <w:r w:rsidRPr="00CA2F52">
          <w:rPr>
            <w:bCs/>
            <w:color w:val="284162"/>
            <w:u w:val="single"/>
            <w:bdr w:val="none" w:sz="0" w:space="0" w:color="auto" w:frame="1"/>
          </w:rPr>
          <w:t>FacebookPageName</w:t>
        </w:r>
        <w:proofErr w:type="spellEnd"/>
      </w:hyperlink>
    </w:p>
    <w:p w:rsidR="00294DA1" w:rsidRPr="00CA2F52" w:rsidRDefault="00294DA1" w:rsidP="00AD719E">
      <w:pPr>
        <w:pStyle w:val="ilp-twitter"/>
      </w:pPr>
      <w:hyperlink r:id="rId24" w:history="1">
        <w:r w:rsidRPr="00CA2F52">
          <w:rPr>
            <w:bCs/>
            <w:color w:val="284162"/>
            <w:u w:val="single"/>
            <w:bdr w:val="none" w:sz="0" w:space="0" w:color="auto" w:frame="1"/>
          </w:rPr>
          <w:t>@</w:t>
        </w:r>
        <w:proofErr w:type="spellStart"/>
        <w:r w:rsidRPr="00CA2F52">
          <w:rPr>
            <w:bCs/>
            <w:color w:val="284162"/>
            <w:u w:val="single"/>
            <w:bdr w:val="none" w:sz="0" w:space="0" w:color="auto" w:frame="1"/>
          </w:rPr>
          <w:t>TwitterAccount</w:t>
        </w:r>
        <w:proofErr w:type="spellEnd"/>
      </w:hyperlink>
    </w:p>
    <w:p w:rsidR="00294DA1" w:rsidRPr="00CA2F52" w:rsidRDefault="00294DA1" w:rsidP="00AD719E">
      <w:pPr>
        <w:pStyle w:val="ilp-youtube"/>
      </w:pPr>
      <w:hyperlink r:id="rId25" w:history="1">
        <w:proofErr w:type="spellStart"/>
        <w:r w:rsidRPr="00CA2F52">
          <w:rPr>
            <w:bCs/>
            <w:color w:val="284162"/>
            <w:u w:val="single"/>
            <w:bdr w:val="none" w:sz="0" w:space="0" w:color="auto" w:frame="1"/>
          </w:rPr>
          <w:t>YouTubeName</w:t>
        </w:r>
        <w:proofErr w:type="spellEnd"/>
      </w:hyperlink>
    </w:p>
    <w:p w:rsidR="00294DA1" w:rsidRPr="00CA2F52" w:rsidRDefault="00294DA1" w:rsidP="00AD719E">
      <w:pPr>
        <w:pStyle w:val="ilp-insta"/>
      </w:pPr>
      <w:hyperlink r:id="rId26" w:history="1">
        <w:proofErr w:type="spellStart"/>
        <w:r w:rsidRPr="00CA2F52">
          <w:rPr>
            <w:bCs/>
            <w:color w:val="0535D2"/>
            <w:u w:val="single"/>
            <w:bdr w:val="none" w:sz="0" w:space="0" w:color="auto" w:frame="1"/>
          </w:rPr>
          <w:t>InstagramName</w:t>
        </w:r>
        <w:proofErr w:type="spellEnd"/>
      </w:hyperlink>
    </w:p>
    <w:p w:rsidR="00AD719E" w:rsidRPr="00CA2F52" w:rsidRDefault="00AD719E" w:rsidP="00BE10F1">
      <w:pPr>
        <w:pStyle w:val="ilp-linkedin"/>
      </w:pPr>
      <w:hyperlink r:id="rId27" w:history="1">
        <w:proofErr w:type="spellStart"/>
        <w:r w:rsidRPr="00CA2F52">
          <w:rPr>
            <w:rStyle w:val="Hyperlink"/>
          </w:rPr>
          <w:t>LinkedInName</w:t>
        </w:r>
        <w:proofErr w:type="spellEnd"/>
      </w:hyperlink>
    </w:p>
    <w:p w:rsidR="00294DA1" w:rsidRPr="00294DA1" w:rsidRDefault="00732639" w:rsidP="005B181D">
      <w:pPr>
        <w:pStyle w:val="ilp-contributors"/>
      </w:pPr>
      <w:r>
        <w:t>From:</w:t>
      </w:r>
    </w:p>
    <w:bookmarkStart w:id="0" w:name="_GoBack"/>
    <w:bookmarkEnd w:id="0"/>
    <w:p w:rsidR="0018327E" w:rsidRPr="0018327E" w:rsidRDefault="00294DA1" w:rsidP="00730AD6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270" w:right="-282"/>
        <w:rPr>
          <w:rFonts w:ascii="Arial" w:eastAsia="Times New Roman" w:hAnsi="Arial" w:cs="Arial"/>
          <w:bCs/>
          <w:color w:val="333333"/>
          <w:sz w:val="24"/>
          <w:szCs w:val="24"/>
          <w:lang w:eastAsia="en-CA"/>
        </w:rPr>
      </w:pPr>
      <w:r w:rsidRPr="00294DA1">
        <w:rPr>
          <w:rFonts w:ascii="Arial" w:eastAsia="Times New Roman" w:hAnsi="Arial" w:cs="Arial"/>
          <w:bCs/>
          <w:color w:val="333333"/>
          <w:sz w:val="24"/>
          <w:szCs w:val="24"/>
          <w:lang w:eastAsia="en-CA"/>
        </w:rPr>
        <w:fldChar w:fldCharType="begin"/>
      </w:r>
      <w:r w:rsidRPr="00294DA1">
        <w:rPr>
          <w:rFonts w:ascii="Arial" w:eastAsia="Times New Roman" w:hAnsi="Arial" w:cs="Arial"/>
          <w:bCs/>
          <w:color w:val="333333"/>
          <w:sz w:val="24"/>
          <w:szCs w:val="24"/>
          <w:lang w:eastAsia="en-CA"/>
        </w:rPr>
        <w:instrText xml:space="preserve"> HYPERLINK "https://www.canada.ca/en/treasury-board-secretariat.html" </w:instrText>
      </w:r>
      <w:r w:rsidRPr="00294DA1">
        <w:rPr>
          <w:rFonts w:ascii="Arial" w:eastAsia="Times New Roman" w:hAnsi="Arial" w:cs="Arial"/>
          <w:bCs/>
          <w:color w:val="333333"/>
          <w:sz w:val="24"/>
          <w:szCs w:val="24"/>
          <w:lang w:eastAsia="en-CA"/>
        </w:rPr>
        <w:fldChar w:fldCharType="separate"/>
      </w:r>
      <w:r w:rsidRPr="0018327E">
        <w:rPr>
          <w:rFonts w:ascii="Arial" w:eastAsia="Times New Roman" w:hAnsi="Arial" w:cs="Arial"/>
          <w:bCs/>
          <w:color w:val="284162"/>
          <w:sz w:val="24"/>
          <w:szCs w:val="24"/>
          <w:u w:val="single"/>
          <w:lang w:eastAsia="en-CA"/>
        </w:rPr>
        <w:t>Treasury Board of Canada Secretariat</w:t>
      </w:r>
      <w:r w:rsidRPr="00294DA1">
        <w:rPr>
          <w:rFonts w:ascii="Arial" w:eastAsia="Times New Roman" w:hAnsi="Arial" w:cs="Arial"/>
          <w:bCs/>
          <w:color w:val="333333"/>
          <w:sz w:val="24"/>
          <w:szCs w:val="24"/>
          <w:lang w:eastAsia="en-CA"/>
        </w:rPr>
        <w:fldChar w:fldCharType="end"/>
      </w:r>
    </w:p>
    <w:p w:rsidR="00294DA1" w:rsidRPr="00294DA1" w:rsidRDefault="00294DA1" w:rsidP="00730AD6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270" w:right="-282"/>
        <w:rPr>
          <w:rFonts w:ascii="Arial" w:eastAsia="Times New Roman" w:hAnsi="Arial" w:cs="Arial"/>
          <w:bCs/>
          <w:color w:val="333333"/>
          <w:sz w:val="24"/>
          <w:szCs w:val="24"/>
          <w:lang w:eastAsia="en-CA"/>
        </w:rPr>
      </w:pPr>
      <w:r w:rsidRPr="00294DA1">
        <w:rPr>
          <w:rFonts w:ascii="Arial" w:eastAsia="Times New Roman" w:hAnsi="Arial" w:cs="Arial"/>
          <w:bCs/>
          <w:color w:val="333333"/>
          <w:sz w:val="24"/>
          <w:szCs w:val="24"/>
          <w:lang w:eastAsia="en-CA"/>
        </w:rPr>
        <w:t> </w:t>
      </w:r>
      <w:hyperlink r:id="rId28" w:history="1">
        <w:r w:rsidRPr="0018327E">
          <w:rPr>
            <w:rFonts w:ascii="Arial" w:eastAsia="Times New Roman" w:hAnsi="Arial" w:cs="Arial"/>
            <w:bCs/>
            <w:color w:val="284162"/>
            <w:sz w:val="24"/>
            <w:szCs w:val="24"/>
            <w:u w:val="single"/>
            <w:lang w:eastAsia="en-CA"/>
          </w:rPr>
          <w:t>[Department or agency]</w:t>
        </w:r>
      </w:hyperlink>
    </w:p>
    <w:p w:rsidR="00DE0C91" w:rsidRDefault="00732639"/>
    <w:sectPr w:rsidR="00DE0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70A"/>
    <w:multiLevelType w:val="multilevel"/>
    <w:tmpl w:val="D4EACC1C"/>
    <w:lvl w:ilvl="0">
      <w:start w:val="1"/>
      <w:numFmt w:val="bullet"/>
      <w:pStyle w:val="subway-nav-activ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701AE"/>
    <w:multiLevelType w:val="multilevel"/>
    <w:tmpl w:val="4D1E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D617A"/>
    <w:multiLevelType w:val="multilevel"/>
    <w:tmpl w:val="C160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84D8B"/>
    <w:multiLevelType w:val="multilevel"/>
    <w:tmpl w:val="1036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87A9F"/>
    <w:multiLevelType w:val="multilevel"/>
    <w:tmpl w:val="E620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21A97"/>
    <w:multiLevelType w:val="multilevel"/>
    <w:tmpl w:val="1DE8AAF4"/>
    <w:lvl w:ilvl="0">
      <w:start w:val="1"/>
      <w:numFmt w:val="bullet"/>
      <w:pStyle w:val="ilp-faceboo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30167"/>
    <w:multiLevelType w:val="multilevel"/>
    <w:tmpl w:val="05248442"/>
    <w:lvl w:ilvl="0">
      <w:start w:val="1"/>
      <w:numFmt w:val="bullet"/>
      <w:pStyle w:val="mrlin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76FAB"/>
    <w:multiLevelType w:val="multilevel"/>
    <w:tmpl w:val="A7B8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40503"/>
    <w:multiLevelType w:val="multilevel"/>
    <w:tmpl w:val="F012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F096D"/>
    <w:multiLevelType w:val="multilevel"/>
    <w:tmpl w:val="9D8C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BE1A5C"/>
    <w:multiLevelType w:val="multilevel"/>
    <w:tmpl w:val="10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C2C1800"/>
    <w:multiLevelType w:val="multilevel"/>
    <w:tmpl w:val="F5D4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E4D31"/>
    <w:multiLevelType w:val="multilevel"/>
    <w:tmpl w:val="09A6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3"/>
  </w:num>
  <w:num w:numId="5">
    <w:abstractNumId w:val="22"/>
  </w:num>
  <w:num w:numId="6">
    <w:abstractNumId w:val="21"/>
  </w:num>
  <w:num w:numId="7">
    <w:abstractNumId w:val="13"/>
  </w:num>
  <w:num w:numId="8">
    <w:abstractNumId w:val="32"/>
  </w:num>
  <w:num w:numId="9">
    <w:abstractNumId w:val="18"/>
  </w:num>
  <w:num w:numId="10">
    <w:abstractNumId w:val="12"/>
  </w:num>
  <w:num w:numId="11">
    <w:abstractNumId w:val="30"/>
  </w:num>
  <w:num w:numId="12">
    <w:abstractNumId w:val="17"/>
  </w:num>
  <w:num w:numId="13">
    <w:abstractNumId w:val="19"/>
  </w:num>
  <w:num w:numId="14">
    <w:abstractNumId w:val="11"/>
  </w:num>
  <w:num w:numId="15">
    <w:abstractNumId w:val="4"/>
  </w:num>
  <w:num w:numId="16">
    <w:abstractNumId w:val="23"/>
  </w:num>
  <w:num w:numId="17">
    <w:abstractNumId w:val="26"/>
  </w:num>
  <w:num w:numId="18">
    <w:abstractNumId w:val="5"/>
  </w:num>
  <w:num w:numId="19">
    <w:abstractNumId w:val="6"/>
  </w:num>
  <w:num w:numId="20">
    <w:abstractNumId w:val="25"/>
  </w:num>
  <w:num w:numId="21">
    <w:abstractNumId w:val="10"/>
  </w:num>
  <w:num w:numId="22">
    <w:abstractNumId w:val="24"/>
  </w:num>
  <w:num w:numId="23">
    <w:abstractNumId w:val="31"/>
  </w:num>
  <w:num w:numId="24">
    <w:abstractNumId w:val="27"/>
  </w:num>
  <w:num w:numId="25">
    <w:abstractNumId w:val="0"/>
  </w:num>
  <w:num w:numId="26">
    <w:abstractNumId w:val="28"/>
  </w:num>
  <w:num w:numId="27">
    <w:abstractNumId w:val="20"/>
  </w:num>
  <w:num w:numId="28">
    <w:abstractNumId w:val="7"/>
  </w:num>
  <w:num w:numId="29">
    <w:abstractNumId w:val="2"/>
  </w:num>
  <w:num w:numId="30">
    <w:abstractNumId w:val="29"/>
  </w:num>
  <w:num w:numId="31">
    <w:abstractNumId w:val="16"/>
  </w:num>
  <w:num w:numId="32">
    <w:abstractNumId w:val="15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A1"/>
    <w:rsid w:val="00057C0C"/>
    <w:rsid w:val="0018327E"/>
    <w:rsid w:val="001A193D"/>
    <w:rsid w:val="00214C78"/>
    <w:rsid w:val="00247CF4"/>
    <w:rsid w:val="0027563F"/>
    <w:rsid w:val="00294DA1"/>
    <w:rsid w:val="002A5128"/>
    <w:rsid w:val="00330549"/>
    <w:rsid w:val="005B181D"/>
    <w:rsid w:val="005B6165"/>
    <w:rsid w:val="006A6B92"/>
    <w:rsid w:val="00732639"/>
    <w:rsid w:val="007A0618"/>
    <w:rsid w:val="007E250C"/>
    <w:rsid w:val="007E2779"/>
    <w:rsid w:val="00945F22"/>
    <w:rsid w:val="0098798D"/>
    <w:rsid w:val="009B6D51"/>
    <w:rsid w:val="00AC1D59"/>
    <w:rsid w:val="00AD719E"/>
    <w:rsid w:val="00B67AE0"/>
    <w:rsid w:val="00BE10F1"/>
    <w:rsid w:val="00C03FC5"/>
    <w:rsid w:val="00C075D8"/>
    <w:rsid w:val="00C61902"/>
    <w:rsid w:val="00CA2F52"/>
    <w:rsid w:val="00E422A7"/>
    <w:rsid w:val="00E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C322"/>
  <w15:chartTrackingRefBased/>
  <w15:docId w15:val="{64AEBFF5-39B9-407E-8AED-79417535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D59"/>
  </w:style>
  <w:style w:type="paragraph" w:styleId="Heading1">
    <w:name w:val="heading 1"/>
    <w:basedOn w:val="Normal"/>
    <w:link w:val="Heading1Char"/>
    <w:uiPriority w:val="9"/>
    <w:qFormat/>
    <w:rsid w:val="00AC1D59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val="en-US" w:eastAsia="en-CA"/>
    </w:rPr>
  </w:style>
  <w:style w:type="paragraph" w:styleId="Heading2">
    <w:name w:val="heading 2"/>
    <w:basedOn w:val="Normal"/>
    <w:link w:val="Heading2Char"/>
    <w:uiPriority w:val="9"/>
    <w:qFormat/>
    <w:rsid w:val="00AC1D59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val="en-US" w:eastAsia="en-CA"/>
    </w:rPr>
  </w:style>
  <w:style w:type="paragraph" w:styleId="Heading3">
    <w:name w:val="heading 3"/>
    <w:basedOn w:val="Normal"/>
    <w:link w:val="Heading3Char"/>
    <w:uiPriority w:val="9"/>
    <w:qFormat/>
    <w:rsid w:val="00AC1D59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val="en-US" w:eastAsia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D59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  <w:rsid w:val="00AC1D5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C1D59"/>
  </w:style>
  <w:style w:type="character" w:customStyle="1" w:styleId="Heading1Char">
    <w:name w:val="Heading 1 Char"/>
    <w:basedOn w:val="DefaultParagraphFont"/>
    <w:link w:val="Heading1"/>
    <w:uiPriority w:val="9"/>
    <w:rsid w:val="00AC1D59"/>
    <w:rPr>
      <w:rFonts w:ascii="Arial" w:eastAsia="Times New Roman" w:hAnsi="Arial" w:cs="Arial"/>
      <w:b/>
      <w:bCs/>
      <w:kern w:val="36"/>
      <w:sz w:val="46"/>
      <w:szCs w:val="46"/>
      <w:lang w:val="en-US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AC1D59"/>
    <w:rPr>
      <w:rFonts w:ascii="Arial" w:eastAsia="Times New Roman" w:hAnsi="Arial" w:cs="Arial"/>
      <w:b/>
      <w:bCs/>
      <w:sz w:val="43"/>
      <w:szCs w:val="43"/>
      <w:lang w:val="en-US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AC1D59"/>
    <w:rPr>
      <w:rFonts w:ascii="Arial" w:eastAsia="Times New Roman" w:hAnsi="Arial" w:cs="Arial"/>
      <w:b/>
      <w:bCs/>
      <w:sz w:val="29"/>
      <w:szCs w:val="29"/>
      <w:lang w:val="en-US" w:eastAsia="en-CA"/>
    </w:rPr>
  </w:style>
  <w:style w:type="paragraph" w:customStyle="1" w:styleId="pagetag">
    <w:name w:val="pagetag"/>
    <w:basedOn w:val="Normal"/>
    <w:rsid w:val="00294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AC1D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1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AC1D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lpha-label">
    <w:name w:val="alpha-label"/>
    <w:basedOn w:val="DefaultParagraphFont"/>
    <w:rsid w:val="00AC1D59"/>
  </w:style>
  <w:style w:type="character" w:customStyle="1" w:styleId="hidden-xs">
    <w:name w:val="hidden-xs"/>
    <w:basedOn w:val="DefaultParagraphFont"/>
    <w:rsid w:val="00AC1D5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1D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1D59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AC1D5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1D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1D59"/>
    <w:rPr>
      <w:rFonts w:ascii="Arial" w:eastAsia="Times New Roman" w:hAnsi="Arial" w:cs="Arial"/>
      <w:vanish/>
      <w:sz w:val="16"/>
      <w:szCs w:val="16"/>
      <w:lang w:eastAsia="en-CA"/>
    </w:rPr>
  </w:style>
  <w:style w:type="character" w:styleId="Strong">
    <w:name w:val="Strong"/>
    <w:basedOn w:val="DefaultParagraphFont"/>
    <w:uiPriority w:val="22"/>
    <w:qFormat/>
    <w:rsid w:val="00AC1D59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C1D59"/>
    <w:rPr>
      <w:i/>
      <w:iCs/>
    </w:rPr>
  </w:style>
  <w:style w:type="paragraph" w:customStyle="1" w:styleId="label-primary">
    <w:name w:val="label-primary"/>
    <w:basedOn w:val="Normal"/>
    <w:qFormat/>
    <w:rsid w:val="00AC1D59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AC1D59"/>
  </w:style>
  <w:style w:type="paragraph" w:customStyle="1" w:styleId="bullet">
    <w:name w:val="bullet"/>
    <w:basedOn w:val="Normal"/>
    <w:qFormat/>
    <w:rsid w:val="00AC1D59"/>
    <w:pPr>
      <w:numPr>
        <w:numId w:val="7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AC1D59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AC1D59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AC1D59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AC1D59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AC1D59"/>
    <w:pPr>
      <w:numPr>
        <w:numId w:val="11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AC1D59"/>
    <w:pPr>
      <w:numPr>
        <w:numId w:val="12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AC1D59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AC1D59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AC1D59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AC1D59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AC1D59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AC1D59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AC1D59"/>
  </w:style>
  <w:style w:type="character" w:customStyle="1" w:styleId="html-attribute-value">
    <w:name w:val="html-attribute-value"/>
    <w:basedOn w:val="DefaultParagraphFont"/>
    <w:rsid w:val="00AC1D59"/>
  </w:style>
  <w:style w:type="character" w:customStyle="1" w:styleId="html-tag">
    <w:name w:val="html-tag"/>
    <w:basedOn w:val="DefaultParagraphFont"/>
    <w:rsid w:val="00AC1D59"/>
  </w:style>
  <w:style w:type="paragraph" w:customStyle="1" w:styleId="numbered">
    <w:name w:val="numbered"/>
    <w:basedOn w:val="bullet"/>
    <w:qFormat/>
    <w:rsid w:val="00AC1D59"/>
    <w:pPr>
      <w:numPr>
        <w:numId w:val="21"/>
      </w:numPr>
    </w:pPr>
  </w:style>
  <w:style w:type="paragraph" w:customStyle="1" w:styleId="btn-cta">
    <w:name w:val="btn-cta"/>
    <w:basedOn w:val="Normal"/>
    <w:qFormat/>
    <w:rsid w:val="00AC1D59"/>
    <w:rPr>
      <w:b/>
      <w:sz w:val="28"/>
    </w:rPr>
  </w:style>
  <w:style w:type="paragraph" w:customStyle="1" w:styleId="alert">
    <w:name w:val="alert"/>
    <w:basedOn w:val="Heading3"/>
    <w:rsid w:val="00AC1D59"/>
  </w:style>
  <w:style w:type="paragraph" w:customStyle="1" w:styleId="btn-primary">
    <w:name w:val="btn-primary"/>
    <w:basedOn w:val="btn-cta"/>
    <w:qFormat/>
    <w:rsid w:val="00AC1D59"/>
  </w:style>
  <w:style w:type="paragraph" w:customStyle="1" w:styleId="btn-secondary">
    <w:name w:val="btn-secondary"/>
    <w:basedOn w:val="btn-primary"/>
    <w:qFormat/>
    <w:rsid w:val="00AC1D59"/>
    <w:rPr>
      <w:sz w:val="24"/>
    </w:rPr>
  </w:style>
  <w:style w:type="paragraph" w:customStyle="1" w:styleId="alert-warning">
    <w:name w:val="alert-warning"/>
    <w:basedOn w:val="Alert-text"/>
    <w:qFormat/>
    <w:rsid w:val="00AC1D59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AC1D59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AC1D59"/>
  </w:style>
  <w:style w:type="paragraph" w:customStyle="1" w:styleId="Alert-info">
    <w:name w:val="Alert-info"/>
    <w:basedOn w:val="Alert-text"/>
    <w:qFormat/>
    <w:rsid w:val="00AC1D59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AC1D59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AC1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AC1D59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AC1D59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AC1D59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mrgn-bttm-lg">
    <w:name w:val="mrgn-bttm-lg"/>
    <w:basedOn w:val="Normal"/>
    <w:rsid w:val="00AC1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bway-group-h1">
    <w:name w:val="subway-group-h1"/>
    <w:basedOn w:val="Normal"/>
    <w:qFormat/>
    <w:rsid w:val="00AC1D59"/>
    <w:pPr>
      <w:shd w:val="clear" w:color="auto" w:fill="FFFFFF"/>
    </w:pPr>
    <w:rPr>
      <w:rFonts w:ascii="Arial" w:hAnsi="Arial" w:cs="Arial"/>
      <w:color w:val="555555"/>
      <w:sz w:val="31"/>
      <w:szCs w:val="31"/>
    </w:rPr>
  </w:style>
  <w:style w:type="paragraph" w:customStyle="1" w:styleId="subway-section-h1">
    <w:name w:val="subway-section-h1"/>
    <w:basedOn w:val="Heading1"/>
    <w:qFormat/>
    <w:rsid w:val="00AC1D59"/>
    <w:pPr>
      <w:shd w:val="clear" w:color="auto" w:fill="FFFFFF"/>
      <w:spacing w:before="0"/>
    </w:pPr>
    <w:rPr>
      <w:color w:val="333333"/>
    </w:rPr>
  </w:style>
  <w:style w:type="paragraph" w:customStyle="1" w:styleId="subway-nav">
    <w:name w:val="subway-nav"/>
    <w:basedOn w:val="Normal"/>
    <w:qFormat/>
    <w:rsid w:val="00AC1D59"/>
    <w:pPr>
      <w:pBdr>
        <w:left w:val="single" w:sz="24" w:space="12" w:color="26374A"/>
      </w:pBdr>
      <w:shd w:val="clear" w:color="auto" w:fill="FFFFFF"/>
      <w:tabs>
        <w:tab w:val="num" w:pos="720"/>
      </w:tabs>
      <w:spacing w:before="100" w:beforeAutospacing="1" w:after="100" w:afterAutospacing="1" w:line="240" w:lineRule="auto"/>
      <w:ind w:left="720" w:hanging="360"/>
    </w:pPr>
    <w:rPr>
      <w:rFonts w:ascii="Arial" w:hAnsi="Arial" w:cs="Arial"/>
      <w:color w:val="333333"/>
      <w:sz w:val="30"/>
      <w:szCs w:val="30"/>
    </w:rPr>
  </w:style>
  <w:style w:type="paragraph" w:customStyle="1" w:styleId="subway-nav-active">
    <w:name w:val="subway-nav-active"/>
    <w:basedOn w:val="Normal"/>
    <w:qFormat/>
    <w:rsid w:val="00AC1D59"/>
    <w:pPr>
      <w:numPr>
        <w:numId w:val="25"/>
      </w:numPr>
      <w:pBdr>
        <w:left w:val="single" w:sz="24" w:space="12" w:color="26374A"/>
      </w:pBdr>
      <w:shd w:val="clear" w:color="auto" w:fill="FFFFFF"/>
      <w:spacing w:before="100" w:beforeAutospacing="1" w:after="100" w:afterAutospacing="1" w:line="240" w:lineRule="auto"/>
    </w:pPr>
    <w:rPr>
      <w:rFonts w:ascii="Arial" w:hAnsi="Arial" w:cs="Arial"/>
      <w:color w:val="333333"/>
      <w:sz w:val="30"/>
      <w:szCs w:val="30"/>
    </w:rPr>
  </w:style>
  <w:style w:type="paragraph" w:customStyle="1" w:styleId="paragraph">
    <w:name w:val="paragraph"/>
    <w:basedOn w:val="Normal"/>
    <w:rsid w:val="00AC1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n-rtn">
    <w:name w:val="fn-rtn"/>
    <w:basedOn w:val="Normal"/>
    <w:rsid w:val="00AC1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C1D59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1D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1D5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1D59"/>
    <w:rPr>
      <w:vertAlign w:val="superscript"/>
    </w:rPr>
  </w:style>
  <w:style w:type="paragraph" w:customStyle="1" w:styleId="multi-page-item">
    <w:name w:val="multi-page-item"/>
    <w:basedOn w:val="Normal"/>
    <w:qFormat/>
    <w:rsid w:val="00AC1D59"/>
    <w:pPr>
      <w:spacing w:before="100" w:beforeAutospacing="1" w:after="0" w:line="240" w:lineRule="auto"/>
      <w:ind w:left="360"/>
    </w:pPr>
    <w:rPr>
      <w:sz w:val="20"/>
      <w:szCs w:val="20"/>
    </w:rPr>
  </w:style>
  <w:style w:type="paragraph" w:customStyle="1" w:styleId="multi-page-active">
    <w:name w:val="multi-page-active"/>
    <w:basedOn w:val="Normal"/>
    <w:qFormat/>
    <w:rsid w:val="00AC1D59"/>
    <w:pPr>
      <w:spacing w:before="100" w:beforeAutospacing="1" w:after="0" w:line="240" w:lineRule="auto"/>
      <w:ind w:left="360"/>
    </w:pPr>
    <w:rPr>
      <w:sz w:val="20"/>
      <w:szCs w:val="20"/>
    </w:rPr>
  </w:style>
  <w:style w:type="paragraph" w:customStyle="1" w:styleId="multi-page-start">
    <w:name w:val="multi-page-start"/>
    <w:basedOn w:val="multi-page-item"/>
    <w:qFormat/>
    <w:rsid w:val="00AC1D59"/>
    <w:rPr>
      <w:color w:val="FFFFFF" w:themeColor="background1"/>
      <w:sz w:val="4"/>
    </w:rPr>
  </w:style>
  <w:style w:type="paragraph" w:customStyle="1" w:styleId="multi-page-end">
    <w:name w:val="multi-page-end"/>
    <w:basedOn w:val="multi-page-item"/>
    <w:qFormat/>
    <w:rsid w:val="00AC1D59"/>
    <w:rPr>
      <w:color w:val="FFFFFF" w:themeColor="background1"/>
      <w:sz w:val="4"/>
    </w:rPr>
  </w:style>
  <w:style w:type="paragraph" w:customStyle="1" w:styleId="H1-ILP">
    <w:name w:val="H1-ILP"/>
    <w:basedOn w:val="Heading1"/>
    <w:qFormat/>
    <w:rsid w:val="00AC1D59"/>
  </w:style>
  <w:style w:type="paragraph" w:customStyle="1" w:styleId="image-ILP">
    <w:name w:val="image-ILP"/>
    <w:basedOn w:val="Normal"/>
    <w:qFormat/>
    <w:rsid w:val="006A6B92"/>
    <w:pPr>
      <w:shd w:val="clear" w:color="auto" w:fill="FFFFFF"/>
      <w:spacing w:after="0" w:line="240" w:lineRule="auto"/>
    </w:pPr>
    <w:rPr>
      <w:rFonts w:ascii="Arial" w:eastAsia="Times New Roman" w:hAnsi="Arial" w:cs="Arial"/>
      <w:noProof/>
      <w:color w:val="333333"/>
      <w:sz w:val="30"/>
      <w:szCs w:val="30"/>
      <w:lang w:eastAsia="en-CA"/>
    </w:rPr>
  </w:style>
  <w:style w:type="paragraph" w:customStyle="1" w:styleId="mostrequested">
    <w:name w:val="most_requested"/>
    <w:basedOn w:val="Normal"/>
    <w:qFormat/>
    <w:rsid w:val="0098798D"/>
    <w:pPr>
      <w:spacing w:before="225" w:after="173" w:line="240" w:lineRule="auto"/>
      <w:outlineLvl w:val="1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mrlink">
    <w:name w:val="mr_link"/>
    <w:basedOn w:val="Normal"/>
    <w:qFormat/>
    <w:rsid w:val="00247CF4"/>
    <w:pPr>
      <w:numPr>
        <w:numId w:val="1"/>
      </w:numPr>
      <w:spacing w:after="100" w:afterAutospacing="1" w:line="390" w:lineRule="atLeast"/>
      <w:ind w:left="807"/>
      <w:textAlignment w:val="top"/>
    </w:pPr>
    <w:rPr>
      <w:rFonts w:ascii="Arial" w:eastAsia="Times New Roman" w:hAnsi="Arial" w:cs="Arial"/>
      <w:b/>
      <w:bCs/>
      <w:sz w:val="26"/>
      <w:szCs w:val="26"/>
      <w:lang w:eastAsia="en-CA"/>
    </w:rPr>
  </w:style>
  <w:style w:type="paragraph" w:customStyle="1" w:styleId="doormat">
    <w:name w:val="doormat"/>
    <w:basedOn w:val="Normal"/>
    <w:qFormat/>
    <w:rsid w:val="00B67AE0"/>
    <w:pPr>
      <w:shd w:val="clear" w:color="auto" w:fill="FFFFFF"/>
      <w:spacing w:before="345" w:after="75" w:line="240" w:lineRule="auto"/>
      <w:textAlignment w:val="top"/>
      <w:outlineLvl w:val="2"/>
    </w:pPr>
    <w:rPr>
      <w:rFonts w:ascii="Arial" w:eastAsia="Times New Roman" w:hAnsi="Arial" w:cs="Arial"/>
      <w:b/>
      <w:bCs/>
      <w:color w:val="333333"/>
      <w:sz w:val="30"/>
      <w:szCs w:val="30"/>
      <w:lang w:eastAsia="en-CA"/>
    </w:rPr>
  </w:style>
  <w:style w:type="paragraph" w:customStyle="1" w:styleId="ilp-feature">
    <w:name w:val="ilp-feature"/>
    <w:basedOn w:val="Normal"/>
    <w:qFormat/>
    <w:rsid w:val="00C61902"/>
    <w:pPr>
      <w:shd w:val="clear" w:color="auto" w:fill="FFFFFF"/>
      <w:spacing w:after="0" w:line="240" w:lineRule="auto"/>
      <w:outlineLvl w:val="1"/>
    </w:pPr>
    <w:rPr>
      <w:rFonts w:ascii="Arial" w:eastAsia="Times New Roman" w:hAnsi="Arial" w:cs="Arial"/>
      <w:b/>
      <w:bCs/>
      <w:color w:val="333333"/>
      <w:sz w:val="54"/>
      <w:szCs w:val="54"/>
      <w:lang w:eastAsia="en-CA"/>
    </w:rPr>
  </w:style>
  <w:style w:type="paragraph" w:customStyle="1" w:styleId="end-doormats">
    <w:name w:val="end-doormats"/>
    <w:basedOn w:val="Normal"/>
    <w:qFormat/>
    <w:rsid w:val="00C075D8"/>
    <w:pPr>
      <w:shd w:val="clear" w:color="auto" w:fill="FFFFFF"/>
      <w:spacing w:after="173" w:line="360" w:lineRule="atLeast"/>
      <w:textAlignment w:val="top"/>
    </w:pPr>
    <w:rPr>
      <w:rFonts w:ascii="Arial" w:eastAsia="Times New Roman" w:hAnsi="Arial" w:cs="Arial"/>
      <w:color w:val="808080" w:themeColor="background1" w:themeShade="80"/>
      <w:sz w:val="26"/>
      <w:szCs w:val="26"/>
      <w:lang w:eastAsia="en-CA"/>
    </w:rPr>
  </w:style>
  <w:style w:type="paragraph" w:customStyle="1" w:styleId="ilp-feature-link">
    <w:name w:val="ilp-feature-link"/>
    <w:basedOn w:val="Normal"/>
    <w:qFormat/>
    <w:rsid w:val="0027563F"/>
    <w:pPr>
      <w:shd w:val="clear" w:color="auto" w:fill="FFFFFF"/>
      <w:spacing w:after="0" w:line="240" w:lineRule="auto"/>
    </w:pPr>
    <w:rPr>
      <w:rFonts w:ascii="Arial" w:eastAsia="Times New Roman" w:hAnsi="Arial" w:cs="Arial"/>
      <w:color w:val="284162"/>
      <w:sz w:val="30"/>
      <w:szCs w:val="30"/>
      <w:u w:val="single"/>
      <w:lang w:eastAsia="en-CA"/>
    </w:rPr>
  </w:style>
  <w:style w:type="paragraph" w:customStyle="1" w:styleId="ilp-social-media-h2">
    <w:name w:val="ilp-social-media-h2"/>
    <w:basedOn w:val="Normal"/>
    <w:qFormat/>
    <w:rsid w:val="00E422A7"/>
    <w:pPr>
      <w:spacing w:before="150" w:after="173" w:line="240" w:lineRule="auto"/>
      <w:outlineLvl w:val="1"/>
    </w:pPr>
    <w:rPr>
      <w:rFonts w:ascii="Arial" w:eastAsia="Times New Roman" w:hAnsi="Arial" w:cs="Arial"/>
      <w:b/>
      <w:bCs/>
      <w:color w:val="333333"/>
      <w:sz w:val="33"/>
      <w:szCs w:val="33"/>
      <w:lang w:eastAsia="en-CA"/>
    </w:rPr>
  </w:style>
  <w:style w:type="paragraph" w:customStyle="1" w:styleId="ilp-facebook">
    <w:name w:val="ilp-facebook"/>
    <w:basedOn w:val="Normal"/>
    <w:qFormat/>
    <w:rsid w:val="00E422A7"/>
    <w:pPr>
      <w:numPr>
        <w:numId w:val="2"/>
      </w:numPr>
      <w:spacing w:before="75" w:after="225" w:line="0" w:lineRule="atLeast"/>
      <w:ind w:left="-225"/>
      <w:textAlignment w:val="bottom"/>
    </w:pPr>
    <w:rPr>
      <w:rFonts w:ascii="Arial" w:eastAsia="Times New Roman" w:hAnsi="Arial" w:cs="Arial"/>
      <w:color w:val="333333"/>
      <w:sz w:val="24"/>
      <w:szCs w:val="24"/>
      <w:lang w:eastAsia="en-CA"/>
    </w:rPr>
  </w:style>
  <w:style w:type="paragraph" w:customStyle="1" w:styleId="ilp-twitter">
    <w:name w:val="ilp-twitter"/>
    <w:basedOn w:val="ilp-facebook"/>
    <w:qFormat/>
    <w:rsid w:val="00AD719E"/>
  </w:style>
  <w:style w:type="paragraph" w:customStyle="1" w:styleId="ilp-youtube">
    <w:name w:val="ilp-youtube"/>
    <w:basedOn w:val="ilp-facebook"/>
    <w:qFormat/>
    <w:rsid w:val="00AD719E"/>
  </w:style>
  <w:style w:type="paragraph" w:customStyle="1" w:styleId="ilp-insta">
    <w:name w:val="ilp-insta"/>
    <w:basedOn w:val="ilp-facebook"/>
    <w:qFormat/>
    <w:rsid w:val="00AD719E"/>
  </w:style>
  <w:style w:type="paragraph" w:customStyle="1" w:styleId="ilp-linkedin">
    <w:name w:val="ilp-linkedin"/>
    <w:basedOn w:val="ilp-insta"/>
    <w:qFormat/>
    <w:rsid w:val="00BE10F1"/>
  </w:style>
  <w:style w:type="paragraph" w:customStyle="1" w:styleId="ilp-contributors">
    <w:name w:val="ilp-contributors"/>
    <w:basedOn w:val="Normal"/>
    <w:qFormat/>
    <w:rsid w:val="005B181D"/>
    <w:pPr>
      <w:shd w:val="clear" w:color="auto" w:fill="FFFFFF"/>
      <w:spacing w:after="0" w:line="240" w:lineRule="auto"/>
      <w:outlineLvl w:val="1"/>
    </w:pPr>
    <w:rPr>
      <w:rFonts w:ascii="Arial" w:eastAsia="Times New Roman" w:hAnsi="Arial" w:cs="Arial"/>
      <w:b/>
      <w:bCs/>
      <w:color w:val="333333"/>
      <w:sz w:val="54"/>
      <w:szCs w:val="5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0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17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110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3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97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9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51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021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6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9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2947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78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887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1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58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989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ign.canada.ca/coded-layout/theme_topic_guidance.html" TargetMode="External"/><Relationship Id="rId13" Type="http://schemas.openxmlformats.org/officeDocument/2006/relationships/hyperlink" Target="https://design.canada.ca/coded-layout/theme_topic_guidance.html" TargetMode="External"/><Relationship Id="rId18" Type="http://schemas.openxmlformats.org/officeDocument/2006/relationships/hyperlink" Target="https://design.canada.ca/coded-layout/theme_topic_guidance.html" TargetMode="External"/><Relationship Id="rId26" Type="http://schemas.openxmlformats.org/officeDocument/2006/relationships/hyperlink" Target="https://design.canada.ca/coded-layout/theme_topic_guidance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hyperlink" Target="https://design.canada.ca/coded-layout/theme_topic_guidance.html" TargetMode="External"/><Relationship Id="rId12" Type="http://schemas.openxmlformats.org/officeDocument/2006/relationships/hyperlink" Target="https://design.canada.ca/coded-layout/theme_topic_guidance.html" TargetMode="External"/><Relationship Id="rId17" Type="http://schemas.openxmlformats.org/officeDocument/2006/relationships/hyperlink" Target="https://design.canada.ca/coded-layout/theme_topic_guidance.html" TargetMode="External"/><Relationship Id="rId25" Type="http://schemas.openxmlformats.org/officeDocument/2006/relationships/hyperlink" Target="https://design.canada.ca/coded-layout/theme_topic_guidan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sign.canada.ca/coded-layout/theme_topic_guidance.html" TargetMode="External"/><Relationship Id="rId20" Type="http://schemas.openxmlformats.org/officeDocument/2006/relationships/hyperlink" Target="https://design.canada.ca/coded-layout/theme_topic_guidance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sign.canada.ca/coded-layout/theme_topic_guidance.html" TargetMode="External"/><Relationship Id="rId11" Type="http://schemas.openxmlformats.org/officeDocument/2006/relationships/hyperlink" Target="https://design.canada.ca/coded-layout/theme_topic_guidance.html" TargetMode="External"/><Relationship Id="rId24" Type="http://schemas.openxmlformats.org/officeDocument/2006/relationships/hyperlink" Target="https://design.canada.ca/coded-layout/theme_topic_guidance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design.canada.ca/coded-layout/theme_topic_guidance.html" TargetMode="External"/><Relationship Id="rId23" Type="http://schemas.openxmlformats.org/officeDocument/2006/relationships/hyperlink" Target="https://design.canada.ca/coded-layout/theme_topic_guidance.html" TargetMode="External"/><Relationship Id="rId28" Type="http://schemas.openxmlformats.org/officeDocument/2006/relationships/hyperlink" Target="https://design.canada.ca/coded-layout/theme_topic_guidance.html" TargetMode="External"/><Relationship Id="rId10" Type="http://schemas.openxmlformats.org/officeDocument/2006/relationships/hyperlink" Target="https://design.canada.ca/coded-layout/theme_topic_guidance.html" TargetMode="External"/><Relationship Id="rId19" Type="http://schemas.openxmlformats.org/officeDocument/2006/relationships/hyperlink" Target="https://design.canada.ca/coded-layout/theme_topic_guidan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ign.canada.ca/coded-layout/theme_topic_guidance.html" TargetMode="External"/><Relationship Id="rId14" Type="http://schemas.openxmlformats.org/officeDocument/2006/relationships/hyperlink" Target="https://design.canada.ca/coded-layout/theme_topic_guidance.html" TargetMode="External"/><Relationship Id="rId22" Type="http://schemas.openxmlformats.org/officeDocument/2006/relationships/hyperlink" Target="test.html" TargetMode="External"/><Relationship Id="rId27" Type="http://schemas.openxmlformats.org/officeDocument/2006/relationships/hyperlink" Target="/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pepin\Documents\GitHub\doc_to_html\word_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1620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33</cp:revision>
  <dcterms:created xsi:type="dcterms:W3CDTF">2022-01-19T14:25:00Z</dcterms:created>
  <dcterms:modified xsi:type="dcterms:W3CDTF">2022-01-21T13:52:00Z</dcterms:modified>
</cp:coreProperties>
</file>