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DA1" w:rsidRPr="00294DA1" w:rsidRDefault="00DB66B3" w:rsidP="00330549">
      <w:pPr>
        <w:pStyle w:val="H1-ILP"/>
      </w:pPr>
      <w:r>
        <w:t>This is a great topic</w:t>
      </w:r>
    </w:p>
    <w:p w:rsidR="00294DA1" w:rsidRPr="00294DA1" w:rsidRDefault="00DB66B3" w:rsidP="00294DA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30"/>
          <w:szCs w:val="30"/>
          <w:lang w:eastAsia="en-CA"/>
        </w:rPr>
      </w:pPr>
      <w:r>
        <w:rPr>
          <w:rFonts w:ascii="Arial" w:eastAsia="Times New Roman" w:hAnsi="Arial" w:cs="Arial"/>
          <w:color w:val="333333"/>
          <w:sz w:val="30"/>
          <w:szCs w:val="30"/>
          <w:lang w:eastAsia="en-CA"/>
        </w:rPr>
        <w:t xml:space="preserve">I need to be able to read a </w:t>
      </w:r>
      <w:proofErr w:type="spellStart"/>
      <w:r>
        <w:rPr>
          <w:rFonts w:ascii="Arial" w:eastAsia="Times New Roman" w:hAnsi="Arial" w:cs="Arial"/>
          <w:color w:val="333333"/>
          <w:sz w:val="30"/>
          <w:szCs w:val="30"/>
          <w:lang w:eastAsia="en-CA"/>
        </w:rPr>
        <w:t>grrrrreaat</w:t>
      </w:r>
      <w:proofErr w:type="spellEnd"/>
      <w:r>
        <w:rPr>
          <w:rFonts w:ascii="Arial" w:eastAsia="Times New Roman" w:hAnsi="Arial" w:cs="Arial"/>
          <w:color w:val="333333"/>
          <w:sz w:val="30"/>
          <w:szCs w:val="30"/>
          <w:lang w:eastAsia="en-CA"/>
        </w:rPr>
        <w:t xml:space="preserve"> description! </w:t>
      </w:r>
    </w:p>
    <w:p w:rsidR="00294DA1" w:rsidRPr="00294DA1" w:rsidRDefault="00294DA1" w:rsidP="006A6B92">
      <w:pPr>
        <w:pStyle w:val="image-ILP"/>
      </w:pPr>
      <w:r w:rsidRPr="00294DA1">
        <w:drawing>
          <wp:inline distT="0" distB="0" distL="0" distR="0">
            <wp:extent cx="7856220" cy="1901825"/>
            <wp:effectExtent l="0" t="0" r="0" b="3175"/>
            <wp:docPr id="2" name="Picture 2" descr="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DA1" w:rsidRPr="00294DA1" w:rsidRDefault="00294DA1" w:rsidP="0098798D">
      <w:pPr>
        <w:pStyle w:val="mostrequested"/>
      </w:pPr>
      <w:r w:rsidRPr="00294DA1">
        <w:t>Most requested</w:t>
      </w:r>
    </w:p>
    <w:p w:rsidR="00294DA1" w:rsidRPr="00294DA1" w:rsidRDefault="00E543E9" w:rsidP="00247CF4">
      <w:pPr>
        <w:pStyle w:val="mrlink"/>
      </w:pPr>
      <w:hyperlink r:id="rId6" w:history="1">
        <w:r w:rsidR="00DB66B3" w:rsidRPr="00E543E9">
          <w:rPr>
            <w:rStyle w:val="Hyperlink"/>
          </w:rPr>
          <w:t>Top task 1</w:t>
        </w:r>
      </w:hyperlink>
    </w:p>
    <w:p w:rsidR="00294DA1" w:rsidRPr="00294DA1" w:rsidRDefault="00E543E9" w:rsidP="00247CF4">
      <w:pPr>
        <w:pStyle w:val="mrlink"/>
      </w:pPr>
      <w:hyperlink r:id="rId7" w:history="1">
        <w:r w:rsidR="00DB66B3" w:rsidRPr="00E543E9">
          <w:rPr>
            <w:rStyle w:val="Hyperlink"/>
          </w:rPr>
          <w:t>Top task 2</w:t>
        </w:r>
      </w:hyperlink>
    </w:p>
    <w:p w:rsidR="00294DA1" w:rsidRPr="00294DA1" w:rsidRDefault="00E543E9" w:rsidP="00247CF4">
      <w:pPr>
        <w:pStyle w:val="mrlink"/>
      </w:pPr>
      <w:hyperlink r:id="rId8" w:history="1">
        <w:r w:rsidR="00DB66B3" w:rsidRPr="00E543E9">
          <w:rPr>
            <w:rStyle w:val="Hyperlink"/>
          </w:rPr>
          <w:t>Top task 3</w:t>
        </w:r>
      </w:hyperlink>
      <w:bookmarkStart w:id="0" w:name="_GoBack"/>
      <w:bookmarkEnd w:id="0"/>
    </w:p>
    <w:p w:rsidR="00294DA1" w:rsidRPr="00294DA1" w:rsidRDefault="00294DA1" w:rsidP="00294DA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54"/>
          <w:szCs w:val="54"/>
          <w:lang w:eastAsia="en-CA"/>
        </w:rPr>
      </w:pPr>
      <w:r w:rsidRPr="00294DA1">
        <w:rPr>
          <w:rFonts w:ascii="Arial" w:eastAsia="Times New Roman" w:hAnsi="Arial" w:cs="Arial"/>
          <w:b/>
          <w:bCs/>
          <w:color w:val="333333"/>
          <w:sz w:val="54"/>
          <w:szCs w:val="54"/>
          <w:lang w:eastAsia="en-CA"/>
        </w:rPr>
        <w:t>Services and information</w:t>
      </w:r>
    </w:p>
    <w:p w:rsidR="00294DA1" w:rsidRPr="00294DA1" w:rsidRDefault="00E543E9" w:rsidP="00B67AE0">
      <w:pPr>
        <w:pStyle w:val="doormat"/>
      </w:pPr>
      <w:hyperlink r:id="rId9" w:history="1">
        <w:r w:rsidR="00294DA1" w:rsidRPr="00294DA1">
          <w:rPr>
            <w:color w:val="284162"/>
            <w:u w:val="single"/>
          </w:rPr>
          <w:t>Topic</w:t>
        </w:r>
        <w:r w:rsidR="00DB66B3">
          <w:rPr>
            <w:color w:val="284162"/>
            <w:u w:val="single"/>
          </w:rPr>
          <w:t xml:space="preserve"> 1</w:t>
        </w:r>
      </w:hyperlink>
    </w:p>
    <w:p w:rsidR="00294DA1" w:rsidRPr="00294DA1" w:rsidRDefault="00DB66B3" w:rsidP="00294DA1">
      <w:pPr>
        <w:shd w:val="clear" w:color="auto" w:fill="FFFFFF"/>
        <w:spacing w:after="173" w:line="360" w:lineRule="atLeast"/>
        <w:textAlignment w:val="top"/>
        <w:rPr>
          <w:rFonts w:ascii="Arial" w:eastAsia="Times New Roman" w:hAnsi="Arial" w:cs="Arial"/>
          <w:color w:val="333333"/>
          <w:sz w:val="26"/>
          <w:szCs w:val="26"/>
          <w:lang w:eastAsia="en-CA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en-CA"/>
        </w:rPr>
        <w:t xml:space="preserve">What are you working on? </w:t>
      </w:r>
    </w:p>
    <w:p w:rsidR="00294DA1" w:rsidRPr="00294DA1" w:rsidRDefault="00E543E9" w:rsidP="00B67AE0">
      <w:pPr>
        <w:pStyle w:val="doormat"/>
      </w:pPr>
      <w:hyperlink r:id="rId10" w:history="1">
        <w:r w:rsidR="00294DA1" w:rsidRPr="00294DA1">
          <w:rPr>
            <w:color w:val="284162"/>
            <w:u w:val="single"/>
          </w:rPr>
          <w:t xml:space="preserve">Topic </w:t>
        </w:r>
        <w:r w:rsidR="00DB66B3">
          <w:rPr>
            <w:color w:val="284162"/>
            <w:u w:val="single"/>
          </w:rPr>
          <w:t xml:space="preserve">2 </w:t>
        </w:r>
      </w:hyperlink>
    </w:p>
    <w:p w:rsidR="00294DA1" w:rsidRPr="00294DA1" w:rsidRDefault="00DB66B3" w:rsidP="00294DA1">
      <w:pPr>
        <w:shd w:val="clear" w:color="auto" w:fill="FFFFFF"/>
        <w:spacing w:after="173" w:line="360" w:lineRule="atLeast"/>
        <w:textAlignment w:val="top"/>
        <w:rPr>
          <w:rFonts w:ascii="Arial" w:eastAsia="Times New Roman" w:hAnsi="Arial" w:cs="Arial"/>
          <w:color w:val="333333"/>
          <w:sz w:val="26"/>
          <w:szCs w:val="26"/>
          <w:lang w:eastAsia="en-CA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en-CA"/>
        </w:rPr>
        <w:t xml:space="preserve">You sure? </w:t>
      </w:r>
    </w:p>
    <w:p w:rsidR="00294DA1" w:rsidRPr="00294DA1" w:rsidRDefault="00E543E9" w:rsidP="00B67AE0">
      <w:pPr>
        <w:pStyle w:val="doormat"/>
      </w:pPr>
      <w:hyperlink r:id="rId11" w:history="1">
        <w:r w:rsidR="00294DA1" w:rsidRPr="00294DA1">
          <w:rPr>
            <w:color w:val="284162"/>
            <w:u w:val="single"/>
          </w:rPr>
          <w:t xml:space="preserve">Topic </w:t>
        </w:r>
        <w:r w:rsidR="00DB66B3">
          <w:rPr>
            <w:color w:val="284162"/>
            <w:u w:val="single"/>
          </w:rPr>
          <w:t>3</w:t>
        </w:r>
      </w:hyperlink>
    </w:p>
    <w:p w:rsidR="00294DA1" w:rsidRPr="00294DA1" w:rsidRDefault="00DB66B3" w:rsidP="00294DA1">
      <w:pPr>
        <w:shd w:val="clear" w:color="auto" w:fill="FFFFFF"/>
        <w:spacing w:after="173" w:line="360" w:lineRule="atLeast"/>
        <w:textAlignment w:val="top"/>
        <w:rPr>
          <w:rFonts w:ascii="Arial" w:eastAsia="Times New Roman" w:hAnsi="Arial" w:cs="Arial"/>
          <w:color w:val="333333"/>
          <w:sz w:val="26"/>
          <w:szCs w:val="26"/>
          <w:lang w:eastAsia="en-CA"/>
        </w:rPr>
      </w:pPr>
      <w:r>
        <w:rPr>
          <w:rFonts w:ascii="Arial" w:eastAsia="Times New Roman" w:hAnsi="Arial" w:cs="Arial"/>
          <w:color w:val="333333"/>
          <w:sz w:val="26"/>
          <w:szCs w:val="26"/>
          <w:lang w:eastAsia="en-CA"/>
        </w:rPr>
        <w:t xml:space="preserve">Huh? </w:t>
      </w:r>
    </w:p>
    <w:p w:rsidR="00C075D8" w:rsidRPr="00294DA1" w:rsidRDefault="00C075D8" w:rsidP="00C075D8">
      <w:pPr>
        <w:pStyle w:val="end-doormats"/>
      </w:pPr>
      <w:r w:rsidRPr="00C075D8">
        <w:t>(</w:t>
      </w:r>
      <w:proofErr w:type="gramStart"/>
      <w:r w:rsidRPr="00C075D8">
        <w:t>end</w:t>
      </w:r>
      <w:proofErr w:type="gramEnd"/>
      <w:r w:rsidRPr="00C075D8">
        <w:t xml:space="preserve"> of doormats)</w:t>
      </w:r>
    </w:p>
    <w:p w:rsidR="00294DA1" w:rsidRPr="00294DA1" w:rsidRDefault="00294DA1" w:rsidP="00ED36F3">
      <w:pPr>
        <w:pStyle w:val="ilp-feature"/>
      </w:pPr>
      <w:r w:rsidRPr="00294DA1">
        <w:t>Feature</w:t>
      </w:r>
      <w:r w:rsidR="00945F22">
        <w:t>s</w:t>
      </w:r>
    </w:p>
    <w:p w:rsidR="009B6D51" w:rsidRDefault="009B6D51" w:rsidP="00294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CA"/>
        </w:rPr>
      </w:pPr>
      <w:r w:rsidRPr="00E46CFD">
        <w:rPr>
          <w:noProof/>
          <w:lang w:eastAsia="en-CA"/>
        </w:rPr>
        <w:lastRenderedPageBreak/>
        <w:drawing>
          <wp:inline distT="0" distB="0" distL="0" distR="0" wp14:anchorId="1688AE95" wp14:editId="149E3F08">
            <wp:extent cx="3430905" cy="1931035"/>
            <wp:effectExtent l="0" t="0" r="0" b="0"/>
            <wp:docPr id="1" name="Picture 1" descr="https://design.canada.ca/coded-layout/images/feature-img-360x203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ign.canada.ca/coded-layout/images/feature-img-360x203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D51" w:rsidRDefault="009B6D51" w:rsidP="00294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CA"/>
        </w:rPr>
      </w:pPr>
    </w:p>
    <w:p w:rsidR="00294DA1" w:rsidRPr="00294DA1" w:rsidRDefault="00E543E9" w:rsidP="0027563F">
      <w:pPr>
        <w:pStyle w:val="ilp-feature-link"/>
        <w:rPr>
          <w:rFonts w:ascii="Times New Roman" w:hAnsi="Times New Roman" w:cs="Times New Roman"/>
        </w:rPr>
      </w:pPr>
      <w:hyperlink r:id="rId13" w:history="1">
        <w:r w:rsidR="00294DA1" w:rsidRPr="001A193D">
          <w:rPr>
            <w:rStyle w:val="Hyperlink"/>
          </w:rPr>
          <w:t>[Feature hyperlink text]</w:t>
        </w:r>
      </w:hyperlink>
    </w:p>
    <w:p w:rsidR="00294DA1" w:rsidRPr="00294DA1" w:rsidRDefault="00294DA1" w:rsidP="00294DA1">
      <w:pPr>
        <w:shd w:val="clear" w:color="auto" w:fill="FFFFFF"/>
        <w:spacing w:after="173" w:line="240" w:lineRule="auto"/>
        <w:rPr>
          <w:rFonts w:ascii="Arial" w:eastAsia="Times New Roman" w:hAnsi="Arial" w:cs="Arial"/>
          <w:color w:val="000000"/>
          <w:sz w:val="30"/>
          <w:szCs w:val="30"/>
          <w:lang w:eastAsia="en-CA"/>
        </w:rPr>
      </w:pPr>
      <w:r w:rsidRPr="00294DA1">
        <w:rPr>
          <w:rFonts w:ascii="Arial" w:eastAsia="Times New Roman" w:hAnsi="Arial" w:cs="Arial"/>
          <w:color w:val="000000"/>
          <w:sz w:val="30"/>
          <w:szCs w:val="30"/>
          <w:lang w:eastAsia="en-CA"/>
        </w:rPr>
        <w:t xml:space="preserve">Brief description of the feature </w:t>
      </w:r>
      <w:proofErr w:type="gramStart"/>
      <w:r w:rsidRPr="00294DA1">
        <w:rPr>
          <w:rFonts w:ascii="Arial" w:eastAsia="Times New Roman" w:hAnsi="Arial" w:cs="Arial"/>
          <w:color w:val="000000"/>
          <w:sz w:val="30"/>
          <w:szCs w:val="30"/>
          <w:lang w:eastAsia="en-CA"/>
        </w:rPr>
        <w:t>being promoted</w:t>
      </w:r>
      <w:proofErr w:type="gramEnd"/>
      <w:r w:rsidRPr="00294DA1">
        <w:rPr>
          <w:rFonts w:ascii="Arial" w:eastAsia="Times New Roman" w:hAnsi="Arial" w:cs="Arial"/>
          <w:color w:val="000000"/>
          <w:sz w:val="30"/>
          <w:szCs w:val="30"/>
          <w:lang w:eastAsia="en-CA"/>
        </w:rPr>
        <w:t>.</w:t>
      </w:r>
    </w:p>
    <w:p w:rsidR="00294DA1" w:rsidRPr="00294DA1" w:rsidRDefault="00294DA1" w:rsidP="00294D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en-CA"/>
        </w:rPr>
      </w:pPr>
    </w:p>
    <w:p w:rsidR="00294DA1" w:rsidRPr="00294DA1" w:rsidRDefault="00294DA1" w:rsidP="00E422A7">
      <w:pPr>
        <w:pStyle w:val="ilp-social-media-h2"/>
      </w:pPr>
      <w:r w:rsidRPr="00294DA1">
        <w:t>On social media</w:t>
      </w:r>
    </w:p>
    <w:p w:rsidR="00294DA1" w:rsidRPr="00CA2F52" w:rsidRDefault="00E543E9" w:rsidP="00E422A7">
      <w:pPr>
        <w:pStyle w:val="ilp-facebook"/>
      </w:pPr>
      <w:hyperlink r:id="rId14" w:history="1">
        <w:proofErr w:type="spellStart"/>
        <w:r w:rsidR="00294DA1" w:rsidRPr="00CA2F52">
          <w:rPr>
            <w:bCs/>
            <w:color w:val="284162"/>
            <w:u w:val="single"/>
            <w:bdr w:val="none" w:sz="0" w:space="0" w:color="auto" w:frame="1"/>
          </w:rPr>
          <w:t>FacebookPageName</w:t>
        </w:r>
        <w:proofErr w:type="spellEnd"/>
      </w:hyperlink>
    </w:p>
    <w:p w:rsidR="00294DA1" w:rsidRPr="00CA2F52" w:rsidRDefault="00E543E9" w:rsidP="00AD719E">
      <w:pPr>
        <w:pStyle w:val="ilp-twitter"/>
      </w:pPr>
      <w:hyperlink r:id="rId15" w:history="1">
        <w:r w:rsidR="00294DA1" w:rsidRPr="00CA2F52">
          <w:rPr>
            <w:bCs/>
            <w:color w:val="284162"/>
            <w:u w:val="single"/>
            <w:bdr w:val="none" w:sz="0" w:space="0" w:color="auto" w:frame="1"/>
          </w:rPr>
          <w:t>@</w:t>
        </w:r>
        <w:proofErr w:type="spellStart"/>
        <w:r w:rsidR="00294DA1" w:rsidRPr="00CA2F52">
          <w:rPr>
            <w:bCs/>
            <w:color w:val="284162"/>
            <w:u w:val="single"/>
            <w:bdr w:val="none" w:sz="0" w:space="0" w:color="auto" w:frame="1"/>
          </w:rPr>
          <w:t>TwitterAccount</w:t>
        </w:r>
        <w:proofErr w:type="spellEnd"/>
      </w:hyperlink>
    </w:p>
    <w:p w:rsidR="00294DA1" w:rsidRPr="00CA2F52" w:rsidRDefault="00E543E9" w:rsidP="00AD719E">
      <w:pPr>
        <w:pStyle w:val="ilp-youtube"/>
      </w:pPr>
      <w:hyperlink r:id="rId16" w:history="1">
        <w:proofErr w:type="spellStart"/>
        <w:r w:rsidR="00294DA1" w:rsidRPr="00CA2F52">
          <w:rPr>
            <w:bCs/>
            <w:color w:val="284162"/>
            <w:u w:val="single"/>
            <w:bdr w:val="none" w:sz="0" w:space="0" w:color="auto" w:frame="1"/>
          </w:rPr>
          <w:t>YouTubeName</w:t>
        </w:r>
        <w:proofErr w:type="spellEnd"/>
      </w:hyperlink>
    </w:p>
    <w:p w:rsidR="00294DA1" w:rsidRPr="00CA2F52" w:rsidRDefault="00E543E9" w:rsidP="00AD719E">
      <w:pPr>
        <w:pStyle w:val="ilp-insta"/>
      </w:pPr>
      <w:hyperlink r:id="rId17" w:history="1">
        <w:proofErr w:type="spellStart"/>
        <w:r w:rsidR="00294DA1" w:rsidRPr="00CA2F52">
          <w:rPr>
            <w:bCs/>
            <w:color w:val="0535D2"/>
            <w:u w:val="single"/>
            <w:bdr w:val="none" w:sz="0" w:space="0" w:color="auto" w:frame="1"/>
          </w:rPr>
          <w:t>InstagramName</w:t>
        </w:r>
        <w:proofErr w:type="spellEnd"/>
      </w:hyperlink>
    </w:p>
    <w:p w:rsidR="00AD719E" w:rsidRPr="00CA2F52" w:rsidRDefault="00E543E9" w:rsidP="00BE10F1">
      <w:pPr>
        <w:pStyle w:val="ilp-linkedin"/>
      </w:pPr>
      <w:hyperlink r:id="rId18" w:history="1">
        <w:proofErr w:type="spellStart"/>
        <w:r w:rsidR="00AD719E" w:rsidRPr="00CA2F52">
          <w:rPr>
            <w:rStyle w:val="Hyperlink"/>
          </w:rPr>
          <w:t>LinkedInName</w:t>
        </w:r>
        <w:proofErr w:type="spellEnd"/>
      </w:hyperlink>
    </w:p>
    <w:p w:rsidR="00294DA1" w:rsidRPr="00294DA1" w:rsidRDefault="00732639" w:rsidP="005B181D">
      <w:pPr>
        <w:pStyle w:val="ilp-contributors"/>
      </w:pPr>
      <w:r>
        <w:t>From:</w:t>
      </w:r>
    </w:p>
    <w:p w:rsidR="0018327E" w:rsidRPr="0018327E" w:rsidRDefault="00294DA1" w:rsidP="00730AD6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270" w:right="-282"/>
        <w:rPr>
          <w:rFonts w:ascii="Arial" w:eastAsia="Times New Roman" w:hAnsi="Arial" w:cs="Arial"/>
          <w:bCs/>
          <w:color w:val="333333"/>
          <w:sz w:val="24"/>
          <w:szCs w:val="24"/>
          <w:lang w:eastAsia="en-CA"/>
        </w:rPr>
      </w:pPr>
      <w:hyperlink r:id="rId19" w:history="1">
        <w:r w:rsidRPr="0018327E">
          <w:rPr>
            <w:rFonts w:ascii="Arial" w:eastAsia="Times New Roman" w:hAnsi="Arial" w:cs="Arial"/>
            <w:bCs/>
            <w:color w:val="284162"/>
            <w:sz w:val="24"/>
            <w:szCs w:val="24"/>
            <w:u w:val="single"/>
            <w:lang w:eastAsia="en-CA"/>
          </w:rPr>
          <w:t>Treasury Board of Canada Secretariat</w:t>
        </w:r>
      </w:hyperlink>
    </w:p>
    <w:p w:rsidR="00294DA1" w:rsidRPr="00294DA1" w:rsidRDefault="00294DA1" w:rsidP="00730AD6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270" w:right="-282"/>
        <w:rPr>
          <w:rFonts w:ascii="Arial" w:eastAsia="Times New Roman" w:hAnsi="Arial" w:cs="Arial"/>
          <w:bCs/>
          <w:color w:val="333333"/>
          <w:sz w:val="24"/>
          <w:szCs w:val="24"/>
          <w:lang w:eastAsia="en-CA"/>
        </w:rPr>
      </w:pPr>
      <w:r w:rsidRPr="00294DA1">
        <w:rPr>
          <w:rFonts w:ascii="Arial" w:eastAsia="Times New Roman" w:hAnsi="Arial" w:cs="Arial"/>
          <w:bCs/>
          <w:color w:val="333333"/>
          <w:sz w:val="24"/>
          <w:szCs w:val="24"/>
          <w:lang w:eastAsia="en-CA"/>
        </w:rPr>
        <w:t> </w:t>
      </w:r>
      <w:hyperlink r:id="rId20" w:history="1">
        <w:r w:rsidRPr="0018327E">
          <w:rPr>
            <w:rFonts w:ascii="Arial" w:eastAsia="Times New Roman" w:hAnsi="Arial" w:cs="Arial"/>
            <w:bCs/>
            <w:color w:val="284162"/>
            <w:sz w:val="24"/>
            <w:szCs w:val="24"/>
            <w:u w:val="single"/>
            <w:lang w:eastAsia="en-CA"/>
          </w:rPr>
          <w:t>[Department or agency]</w:t>
        </w:r>
      </w:hyperlink>
    </w:p>
    <w:p w:rsidR="00DE0C91" w:rsidRDefault="00E543E9"/>
    <w:sectPr w:rsidR="00DE0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70A"/>
    <w:multiLevelType w:val="multilevel"/>
    <w:tmpl w:val="D4EACC1C"/>
    <w:lvl w:ilvl="0">
      <w:start w:val="1"/>
      <w:numFmt w:val="bullet"/>
      <w:pStyle w:val="subway-nav-activ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701AE"/>
    <w:multiLevelType w:val="multilevel"/>
    <w:tmpl w:val="4D1E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D617A"/>
    <w:multiLevelType w:val="multilevel"/>
    <w:tmpl w:val="C160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84D8B"/>
    <w:multiLevelType w:val="multilevel"/>
    <w:tmpl w:val="1036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87A9F"/>
    <w:multiLevelType w:val="multilevel"/>
    <w:tmpl w:val="E620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021A97"/>
    <w:multiLevelType w:val="multilevel"/>
    <w:tmpl w:val="1DE8AAF4"/>
    <w:lvl w:ilvl="0">
      <w:start w:val="1"/>
      <w:numFmt w:val="bullet"/>
      <w:pStyle w:val="ilp-faceboo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30167"/>
    <w:multiLevelType w:val="multilevel"/>
    <w:tmpl w:val="05248442"/>
    <w:lvl w:ilvl="0">
      <w:start w:val="1"/>
      <w:numFmt w:val="bullet"/>
      <w:pStyle w:val="mrlin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76FAB"/>
    <w:multiLevelType w:val="multilevel"/>
    <w:tmpl w:val="A7B8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F40503"/>
    <w:multiLevelType w:val="multilevel"/>
    <w:tmpl w:val="F012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F096D"/>
    <w:multiLevelType w:val="multilevel"/>
    <w:tmpl w:val="9D8C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BE1A5C"/>
    <w:multiLevelType w:val="multilevel"/>
    <w:tmpl w:val="10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C2C1800"/>
    <w:multiLevelType w:val="multilevel"/>
    <w:tmpl w:val="F5D4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7E4D31"/>
    <w:multiLevelType w:val="multilevel"/>
    <w:tmpl w:val="09A6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3"/>
  </w:num>
  <w:num w:numId="5">
    <w:abstractNumId w:val="22"/>
  </w:num>
  <w:num w:numId="6">
    <w:abstractNumId w:val="21"/>
  </w:num>
  <w:num w:numId="7">
    <w:abstractNumId w:val="13"/>
  </w:num>
  <w:num w:numId="8">
    <w:abstractNumId w:val="32"/>
  </w:num>
  <w:num w:numId="9">
    <w:abstractNumId w:val="18"/>
  </w:num>
  <w:num w:numId="10">
    <w:abstractNumId w:val="12"/>
  </w:num>
  <w:num w:numId="11">
    <w:abstractNumId w:val="30"/>
  </w:num>
  <w:num w:numId="12">
    <w:abstractNumId w:val="17"/>
  </w:num>
  <w:num w:numId="13">
    <w:abstractNumId w:val="19"/>
  </w:num>
  <w:num w:numId="14">
    <w:abstractNumId w:val="11"/>
  </w:num>
  <w:num w:numId="15">
    <w:abstractNumId w:val="4"/>
  </w:num>
  <w:num w:numId="16">
    <w:abstractNumId w:val="23"/>
  </w:num>
  <w:num w:numId="17">
    <w:abstractNumId w:val="26"/>
  </w:num>
  <w:num w:numId="18">
    <w:abstractNumId w:val="5"/>
  </w:num>
  <w:num w:numId="19">
    <w:abstractNumId w:val="6"/>
  </w:num>
  <w:num w:numId="20">
    <w:abstractNumId w:val="25"/>
  </w:num>
  <w:num w:numId="21">
    <w:abstractNumId w:val="10"/>
  </w:num>
  <w:num w:numId="22">
    <w:abstractNumId w:val="24"/>
  </w:num>
  <w:num w:numId="23">
    <w:abstractNumId w:val="31"/>
  </w:num>
  <w:num w:numId="24">
    <w:abstractNumId w:val="27"/>
  </w:num>
  <w:num w:numId="25">
    <w:abstractNumId w:val="0"/>
  </w:num>
  <w:num w:numId="26">
    <w:abstractNumId w:val="28"/>
  </w:num>
  <w:num w:numId="27">
    <w:abstractNumId w:val="20"/>
  </w:num>
  <w:num w:numId="28">
    <w:abstractNumId w:val="7"/>
  </w:num>
  <w:num w:numId="29">
    <w:abstractNumId w:val="2"/>
  </w:num>
  <w:num w:numId="30">
    <w:abstractNumId w:val="29"/>
  </w:num>
  <w:num w:numId="31">
    <w:abstractNumId w:val="16"/>
  </w:num>
  <w:num w:numId="32">
    <w:abstractNumId w:val="15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A1"/>
    <w:rsid w:val="00057C0C"/>
    <w:rsid w:val="0018327E"/>
    <w:rsid w:val="001A193D"/>
    <w:rsid w:val="00214C78"/>
    <w:rsid w:val="00247CF4"/>
    <w:rsid w:val="0027563F"/>
    <w:rsid w:val="00294DA1"/>
    <w:rsid w:val="002A5128"/>
    <w:rsid w:val="00330549"/>
    <w:rsid w:val="005B181D"/>
    <w:rsid w:val="005B6165"/>
    <w:rsid w:val="006A6B92"/>
    <w:rsid w:val="00732639"/>
    <w:rsid w:val="007A0618"/>
    <w:rsid w:val="007E250C"/>
    <w:rsid w:val="007E2779"/>
    <w:rsid w:val="00945F22"/>
    <w:rsid w:val="0098798D"/>
    <w:rsid w:val="009B6D51"/>
    <w:rsid w:val="00AC1D59"/>
    <w:rsid w:val="00AD719E"/>
    <w:rsid w:val="00B67AE0"/>
    <w:rsid w:val="00BE10F1"/>
    <w:rsid w:val="00C03FC5"/>
    <w:rsid w:val="00C075D8"/>
    <w:rsid w:val="00C61902"/>
    <w:rsid w:val="00CA2F52"/>
    <w:rsid w:val="00DB66B3"/>
    <w:rsid w:val="00E422A7"/>
    <w:rsid w:val="00E543E9"/>
    <w:rsid w:val="00ED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4D50"/>
  <w15:chartTrackingRefBased/>
  <w15:docId w15:val="{64AEBFF5-39B9-407E-8AED-79417535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6B3"/>
  </w:style>
  <w:style w:type="paragraph" w:styleId="Heading1">
    <w:name w:val="heading 1"/>
    <w:basedOn w:val="Normal"/>
    <w:link w:val="Heading1Char"/>
    <w:uiPriority w:val="9"/>
    <w:qFormat/>
    <w:rsid w:val="00DB66B3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paragraph" w:styleId="Heading2">
    <w:name w:val="heading 2"/>
    <w:basedOn w:val="Normal"/>
    <w:link w:val="Heading2Char"/>
    <w:uiPriority w:val="9"/>
    <w:qFormat/>
    <w:rsid w:val="00DB66B3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val="en-US" w:eastAsia="en-CA"/>
    </w:rPr>
  </w:style>
  <w:style w:type="paragraph" w:styleId="Heading3">
    <w:name w:val="heading 3"/>
    <w:basedOn w:val="Normal"/>
    <w:link w:val="Heading3Char"/>
    <w:uiPriority w:val="9"/>
    <w:qFormat/>
    <w:rsid w:val="00DB66B3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val="en-US" w:eastAsia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66B3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DB66B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B66B3"/>
  </w:style>
  <w:style w:type="character" w:customStyle="1" w:styleId="Heading1Char">
    <w:name w:val="Heading 1 Char"/>
    <w:basedOn w:val="DefaultParagraphFont"/>
    <w:link w:val="Heading1"/>
    <w:uiPriority w:val="9"/>
    <w:rsid w:val="00DB66B3"/>
    <w:rPr>
      <w:rFonts w:ascii="Arial" w:eastAsia="Times New Roman" w:hAnsi="Arial" w:cs="Arial"/>
      <w:b/>
      <w:bCs/>
      <w:kern w:val="36"/>
      <w:sz w:val="46"/>
      <w:szCs w:val="46"/>
      <w:lang w:val="en-US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B66B3"/>
    <w:rPr>
      <w:rFonts w:ascii="Arial" w:eastAsia="Times New Roman" w:hAnsi="Arial" w:cs="Arial"/>
      <w:b/>
      <w:bCs/>
      <w:sz w:val="43"/>
      <w:szCs w:val="43"/>
      <w:lang w:val="en-US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B66B3"/>
    <w:rPr>
      <w:rFonts w:ascii="Arial" w:eastAsia="Times New Roman" w:hAnsi="Arial" w:cs="Arial"/>
      <w:b/>
      <w:bCs/>
      <w:sz w:val="29"/>
      <w:szCs w:val="29"/>
      <w:lang w:val="en-US" w:eastAsia="en-CA"/>
    </w:rPr>
  </w:style>
  <w:style w:type="paragraph" w:customStyle="1" w:styleId="pagetag">
    <w:name w:val="pagetag"/>
    <w:basedOn w:val="Normal"/>
    <w:rsid w:val="0029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DB66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6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DB66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lpha-label">
    <w:name w:val="alpha-label"/>
    <w:basedOn w:val="DefaultParagraphFont"/>
    <w:rsid w:val="00DB66B3"/>
  </w:style>
  <w:style w:type="character" w:customStyle="1" w:styleId="hidden-xs">
    <w:name w:val="hidden-xs"/>
    <w:basedOn w:val="DefaultParagraphFont"/>
    <w:rsid w:val="00DB66B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66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66B3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DB66B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B66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B66B3"/>
    <w:rPr>
      <w:rFonts w:ascii="Arial" w:eastAsia="Times New Roman" w:hAnsi="Arial" w:cs="Arial"/>
      <w:vanish/>
      <w:sz w:val="16"/>
      <w:szCs w:val="16"/>
      <w:lang w:eastAsia="en-CA"/>
    </w:rPr>
  </w:style>
  <w:style w:type="character" w:styleId="Strong">
    <w:name w:val="Strong"/>
    <w:basedOn w:val="DefaultParagraphFont"/>
    <w:uiPriority w:val="22"/>
    <w:qFormat/>
    <w:rsid w:val="00DB66B3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DB66B3"/>
    <w:rPr>
      <w:i/>
      <w:iCs/>
    </w:rPr>
  </w:style>
  <w:style w:type="paragraph" w:customStyle="1" w:styleId="label-primary">
    <w:name w:val="label-primary"/>
    <w:basedOn w:val="Normal"/>
    <w:qFormat/>
    <w:rsid w:val="00DB66B3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DB66B3"/>
  </w:style>
  <w:style w:type="paragraph" w:customStyle="1" w:styleId="bullet">
    <w:name w:val="bullet"/>
    <w:basedOn w:val="Normal"/>
    <w:qFormat/>
    <w:rsid w:val="00DB66B3"/>
    <w:pPr>
      <w:numPr>
        <w:numId w:val="7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DB66B3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DB66B3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DB66B3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DB66B3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DB66B3"/>
    <w:pPr>
      <w:numPr>
        <w:numId w:val="11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DB66B3"/>
    <w:pPr>
      <w:numPr>
        <w:numId w:val="12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DB66B3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DB66B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DB66B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DB66B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DB66B3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DB66B3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DB66B3"/>
  </w:style>
  <w:style w:type="character" w:customStyle="1" w:styleId="html-attribute-value">
    <w:name w:val="html-attribute-value"/>
    <w:basedOn w:val="DefaultParagraphFont"/>
    <w:rsid w:val="00DB66B3"/>
  </w:style>
  <w:style w:type="character" w:customStyle="1" w:styleId="html-tag">
    <w:name w:val="html-tag"/>
    <w:basedOn w:val="DefaultParagraphFont"/>
    <w:rsid w:val="00DB66B3"/>
  </w:style>
  <w:style w:type="paragraph" w:customStyle="1" w:styleId="numbered">
    <w:name w:val="numbered"/>
    <w:basedOn w:val="bullet"/>
    <w:qFormat/>
    <w:rsid w:val="00DB66B3"/>
    <w:pPr>
      <w:numPr>
        <w:numId w:val="21"/>
      </w:numPr>
    </w:pPr>
  </w:style>
  <w:style w:type="paragraph" w:customStyle="1" w:styleId="btn-cta">
    <w:name w:val="btn-cta"/>
    <w:basedOn w:val="Normal"/>
    <w:qFormat/>
    <w:rsid w:val="00DB66B3"/>
    <w:rPr>
      <w:b/>
      <w:sz w:val="28"/>
    </w:rPr>
  </w:style>
  <w:style w:type="paragraph" w:customStyle="1" w:styleId="alert">
    <w:name w:val="alert"/>
    <w:basedOn w:val="Heading3"/>
    <w:rsid w:val="00DB66B3"/>
  </w:style>
  <w:style w:type="paragraph" w:customStyle="1" w:styleId="btn-primary">
    <w:name w:val="btn-primary"/>
    <w:basedOn w:val="btn-cta"/>
    <w:qFormat/>
    <w:rsid w:val="00DB66B3"/>
  </w:style>
  <w:style w:type="paragraph" w:customStyle="1" w:styleId="btn-secondary">
    <w:name w:val="btn-secondary"/>
    <w:basedOn w:val="btn-primary"/>
    <w:qFormat/>
    <w:rsid w:val="00DB66B3"/>
    <w:rPr>
      <w:sz w:val="24"/>
    </w:rPr>
  </w:style>
  <w:style w:type="paragraph" w:customStyle="1" w:styleId="alert-warning">
    <w:name w:val="alert-warning"/>
    <w:basedOn w:val="Alert-text"/>
    <w:qFormat/>
    <w:rsid w:val="00DB66B3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DB66B3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DB66B3"/>
  </w:style>
  <w:style w:type="paragraph" w:customStyle="1" w:styleId="Alert-info">
    <w:name w:val="Alert-info"/>
    <w:basedOn w:val="Alert-text"/>
    <w:qFormat/>
    <w:rsid w:val="00DB66B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DB66B3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DB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DB66B3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DB66B3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DB66B3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mrgn-bttm-lg">
    <w:name w:val="mrgn-bttm-lg"/>
    <w:basedOn w:val="Normal"/>
    <w:rsid w:val="00DB6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bway-group-h1">
    <w:name w:val="subway-group-h1"/>
    <w:basedOn w:val="Normal"/>
    <w:qFormat/>
    <w:rsid w:val="00DB66B3"/>
    <w:pPr>
      <w:shd w:val="clear" w:color="auto" w:fill="FFFFFF"/>
    </w:pPr>
    <w:rPr>
      <w:rFonts w:ascii="Arial" w:hAnsi="Arial" w:cs="Arial"/>
      <w:color w:val="555555"/>
      <w:sz w:val="31"/>
      <w:szCs w:val="31"/>
    </w:rPr>
  </w:style>
  <w:style w:type="paragraph" w:customStyle="1" w:styleId="subway-section-h1">
    <w:name w:val="subway-section-h1"/>
    <w:basedOn w:val="Heading1"/>
    <w:qFormat/>
    <w:rsid w:val="00DB66B3"/>
    <w:pPr>
      <w:shd w:val="clear" w:color="auto" w:fill="FFFFFF"/>
      <w:spacing w:before="0"/>
    </w:pPr>
    <w:rPr>
      <w:color w:val="333333"/>
    </w:rPr>
  </w:style>
  <w:style w:type="paragraph" w:customStyle="1" w:styleId="subway-nav">
    <w:name w:val="subway-nav"/>
    <w:basedOn w:val="Normal"/>
    <w:qFormat/>
    <w:rsid w:val="00DB66B3"/>
    <w:pPr>
      <w:pBdr>
        <w:left w:val="single" w:sz="24" w:space="12" w:color="26374A"/>
      </w:pBdr>
      <w:shd w:val="clear" w:color="auto" w:fill="FFFFFF"/>
      <w:tabs>
        <w:tab w:val="num" w:pos="720"/>
      </w:tabs>
      <w:spacing w:before="100" w:beforeAutospacing="1" w:after="100" w:afterAutospacing="1" w:line="240" w:lineRule="auto"/>
      <w:ind w:left="720" w:hanging="360"/>
    </w:pPr>
    <w:rPr>
      <w:rFonts w:ascii="Arial" w:hAnsi="Arial" w:cs="Arial"/>
      <w:color w:val="333333"/>
      <w:sz w:val="30"/>
      <w:szCs w:val="30"/>
    </w:rPr>
  </w:style>
  <w:style w:type="paragraph" w:customStyle="1" w:styleId="subway-nav-active">
    <w:name w:val="subway-nav-active"/>
    <w:basedOn w:val="Normal"/>
    <w:qFormat/>
    <w:rsid w:val="00DB66B3"/>
    <w:pPr>
      <w:numPr>
        <w:numId w:val="25"/>
      </w:numPr>
      <w:pBdr>
        <w:left w:val="single" w:sz="24" w:space="12" w:color="26374A"/>
      </w:pBdr>
      <w:shd w:val="clear" w:color="auto" w:fill="FFFFFF"/>
      <w:spacing w:before="100" w:beforeAutospacing="1" w:after="100" w:afterAutospacing="1" w:line="240" w:lineRule="auto"/>
    </w:pPr>
    <w:rPr>
      <w:rFonts w:ascii="Arial" w:hAnsi="Arial" w:cs="Arial"/>
      <w:color w:val="333333"/>
      <w:sz w:val="30"/>
      <w:szCs w:val="30"/>
    </w:rPr>
  </w:style>
  <w:style w:type="paragraph" w:customStyle="1" w:styleId="paragraph">
    <w:name w:val="paragraph"/>
    <w:basedOn w:val="Normal"/>
    <w:rsid w:val="00DB6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fn-rtn">
    <w:name w:val="fn-rtn"/>
    <w:basedOn w:val="Normal"/>
    <w:rsid w:val="00DB6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DB66B3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66B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66B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66B3"/>
    <w:rPr>
      <w:vertAlign w:val="superscript"/>
    </w:rPr>
  </w:style>
  <w:style w:type="paragraph" w:customStyle="1" w:styleId="multi-page-item">
    <w:name w:val="multi-page-item"/>
    <w:basedOn w:val="Normal"/>
    <w:qFormat/>
    <w:rsid w:val="00DB66B3"/>
    <w:pPr>
      <w:spacing w:before="100" w:beforeAutospacing="1" w:after="0" w:line="240" w:lineRule="auto"/>
      <w:ind w:left="360"/>
    </w:pPr>
    <w:rPr>
      <w:sz w:val="20"/>
      <w:szCs w:val="20"/>
    </w:rPr>
  </w:style>
  <w:style w:type="paragraph" w:customStyle="1" w:styleId="multi-page-active">
    <w:name w:val="multi-page-active"/>
    <w:basedOn w:val="Normal"/>
    <w:qFormat/>
    <w:rsid w:val="00DB66B3"/>
    <w:pPr>
      <w:spacing w:before="100" w:beforeAutospacing="1" w:after="0" w:line="240" w:lineRule="auto"/>
      <w:ind w:left="360"/>
    </w:pPr>
    <w:rPr>
      <w:sz w:val="20"/>
      <w:szCs w:val="20"/>
    </w:rPr>
  </w:style>
  <w:style w:type="paragraph" w:customStyle="1" w:styleId="multi-page-start">
    <w:name w:val="multi-page-start"/>
    <w:basedOn w:val="multi-page-item"/>
    <w:qFormat/>
    <w:rsid w:val="00DB66B3"/>
    <w:rPr>
      <w:color w:val="FFFFFF" w:themeColor="background1"/>
      <w:sz w:val="4"/>
    </w:rPr>
  </w:style>
  <w:style w:type="paragraph" w:customStyle="1" w:styleId="multi-page-end">
    <w:name w:val="multi-page-end"/>
    <w:basedOn w:val="multi-page-item"/>
    <w:qFormat/>
    <w:rsid w:val="00DB66B3"/>
    <w:rPr>
      <w:color w:val="FFFFFF" w:themeColor="background1"/>
      <w:sz w:val="4"/>
    </w:rPr>
  </w:style>
  <w:style w:type="paragraph" w:customStyle="1" w:styleId="H1-ILP">
    <w:name w:val="H1-ILP"/>
    <w:basedOn w:val="Heading1"/>
    <w:qFormat/>
    <w:rsid w:val="00AC1D59"/>
  </w:style>
  <w:style w:type="paragraph" w:customStyle="1" w:styleId="image-ILP">
    <w:name w:val="image-ILP"/>
    <w:basedOn w:val="Normal"/>
    <w:qFormat/>
    <w:rsid w:val="006A6B92"/>
    <w:pPr>
      <w:shd w:val="clear" w:color="auto" w:fill="FFFFFF"/>
      <w:spacing w:after="0" w:line="240" w:lineRule="auto"/>
    </w:pPr>
    <w:rPr>
      <w:rFonts w:ascii="Arial" w:eastAsia="Times New Roman" w:hAnsi="Arial" w:cs="Arial"/>
      <w:noProof/>
      <w:color w:val="333333"/>
      <w:sz w:val="30"/>
      <w:szCs w:val="30"/>
      <w:lang w:eastAsia="en-CA"/>
    </w:rPr>
  </w:style>
  <w:style w:type="paragraph" w:customStyle="1" w:styleId="mostrequested">
    <w:name w:val="most_requested"/>
    <w:basedOn w:val="Normal"/>
    <w:qFormat/>
    <w:rsid w:val="0098798D"/>
    <w:pPr>
      <w:spacing w:before="225" w:after="173" w:line="240" w:lineRule="auto"/>
      <w:outlineLvl w:val="1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mrlink">
    <w:name w:val="mr_link"/>
    <w:basedOn w:val="Normal"/>
    <w:qFormat/>
    <w:rsid w:val="00247CF4"/>
    <w:pPr>
      <w:numPr>
        <w:numId w:val="1"/>
      </w:numPr>
      <w:spacing w:after="100" w:afterAutospacing="1" w:line="390" w:lineRule="atLeast"/>
      <w:ind w:left="807"/>
      <w:textAlignment w:val="top"/>
    </w:pPr>
    <w:rPr>
      <w:rFonts w:ascii="Arial" w:eastAsia="Times New Roman" w:hAnsi="Arial" w:cs="Arial"/>
      <w:b/>
      <w:bCs/>
      <w:sz w:val="26"/>
      <w:szCs w:val="26"/>
      <w:lang w:eastAsia="en-CA"/>
    </w:rPr>
  </w:style>
  <w:style w:type="paragraph" w:customStyle="1" w:styleId="doormat">
    <w:name w:val="doormat"/>
    <w:basedOn w:val="Normal"/>
    <w:qFormat/>
    <w:rsid w:val="00B67AE0"/>
    <w:pPr>
      <w:shd w:val="clear" w:color="auto" w:fill="FFFFFF"/>
      <w:spacing w:before="345" w:after="75" w:line="240" w:lineRule="auto"/>
      <w:textAlignment w:val="top"/>
      <w:outlineLvl w:val="2"/>
    </w:pPr>
    <w:rPr>
      <w:rFonts w:ascii="Arial" w:eastAsia="Times New Roman" w:hAnsi="Arial" w:cs="Arial"/>
      <w:b/>
      <w:bCs/>
      <w:color w:val="333333"/>
      <w:sz w:val="30"/>
      <w:szCs w:val="30"/>
      <w:lang w:eastAsia="en-CA"/>
    </w:rPr>
  </w:style>
  <w:style w:type="paragraph" w:customStyle="1" w:styleId="ilp-feature">
    <w:name w:val="ilp-feature"/>
    <w:basedOn w:val="Normal"/>
    <w:qFormat/>
    <w:rsid w:val="00C61902"/>
    <w:pPr>
      <w:shd w:val="clear" w:color="auto" w:fill="FFFFFF"/>
      <w:spacing w:after="0" w:line="240" w:lineRule="auto"/>
      <w:outlineLvl w:val="1"/>
    </w:pPr>
    <w:rPr>
      <w:rFonts w:ascii="Arial" w:eastAsia="Times New Roman" w:hAnsi="Arial" w:cs="Arial"/>
      <w:b/>
      <w:bCs/>
      <w:color w:val="333333"/>
      <w:sz w:val="54"/>
      <w:szCs w:val="54"/>
      <w:lang w:eastAsia="en-CA"/>
    </w:rPr>
  </w:style>
  <w:style w:type="paragraph" w:customStyle="1" w:styleId="end-doormats">
    <w:name w:val="end-doormats"/>
    <w:basedOn w:val="Normal"/>
    <w:qFormat/>
    <w:rsid w:val="00C075D8"/>
    <w:pPr>
      <w:shd w:val="clear" w:color="auto" w:fill="FFFFFF"/>
      <w:spacing w:after="173" w:line="360" w:lineRule="atLeast"/>
      <w:textAlignment w:val="top"/>
    </w:pPr>
    <w:rPr>
      <w:rFonts w:ascii="Arial" w:eastAsia="Times New Roman" w:hAnsi="Arial" w:cs="Arial"/>
      <w:color w:val="808080" w:themeColor="background1" w:themeShade="80"/>
      <w:sz w:val="26"/>
      <w:szCs w:val="26"/>
      <w:lang w:eastAsia="en-CA"/>
    </w:rPr>
  </w:style>
  <w:style w:type="paragraph" w:customStyle="1" w:styleId="ilp-feature-link">
    <w:name w:val="ilp-feature-link"/>
    <w:basedOn w:val="Normal"/>
    <w:qFormat/>
    <w:rsid w:val="0027563F"/>
    <w:pPr>
      <w:shd w:val="clear" w:color="auto" w:fill="FFFFFF"/>
      <w:spacing w:after="0" w:line="240" w:lineRule="auto"/>
    </w:pPr>
    <w:rPr>
      <w:rFonts w:ascii="Arial" w:eastAsia="Times New Roman" w:hAnsi="Arial" w:cs="Arial"/>
      <w:color w:val="284162"/>
      <w:sz w:val="30"/>
      <w:szCs w:val="30"/>
      <w:u w:val="single"/>
      <w:lang w:eastAsia="en-CA"/>
    </w:rPr>
  </w:style>
  <w:style w:type="paragraph" w:customStyle="1" w:styleId="ilp-social-media-h2">
    <w:name w:val="ilp-social-media-h2"/>
    <w:basedOn w:val="Normal"/>
    <w:qFormat/>
    <w:rsid w:val="00E422A7"/>
    <w:pPr>
      <w:spacing w:before="150" w:after="173" w:line="240" w:lineRule="auto"/>
      <w:outlineLvl w:val="1"/>
    </w:pPr>
    <w:rPr>
      <w:rFonts w:ascii="Arial" w:eastAsia="Times New Roman" w:hAnsi="Arial" w:cs="Arial"/>
      <w:b/>
      <w:bCs/>
      <w:color w:val="333333"/>
      <w:sz w:val="33"/>
      <w:szCs w:val="33"/>
      <w:lang w:eastAsia="en-CA"/>
    </w:rPr>
  </w:style>
  <w:style w:type="paragraph" w:customStyle="1" w:styleId="ilp-facebook">
    <w:name w:val="ilp-facebook"/>
    <w:basedOn w:val="Normal"/>
    <w:qFormat/>
    <w:rsid w:val="00E422A7"/>
    <w:pPr>
      <w:numPr>
        <w:numId w:val="2"/>
      </w:numPr>
      <w:spacing w:before="75" w:after="225" w:line="0" w:lineRule="atLeast"/>
      <w:ind w:left="-225"/>
      <w:textAlignment w:val="bottom"/>
    </w:pPr>
    <w:rPr>
      <w:rFonts w:ascii="Arial" w:eastAsia="Times New Roman" w:hAnsi="Arial" w:cs="Arial"/>
      <w:color w:val="333333"/>
      <w:sz w:val="24"/>
      <w:szCs w:val="24"/>
      <w:lang w:eastAsia="en-CA"/>
    </w:rPr>
  </w:style>
  <w:style w:type="paragraph" w:customStyle="1" w:styleId="ilp-twitter">
    <w:name w:val="ilp-twitter"/>
    <w:basedOn w:val="ilp-facebook"/>
    <w:qFormat/>
    <w:rsid w:val="00AD719E"/>
  </w:style>
  <w:style w:type="paragraph" w:customStyle="1" w:styleId="ilp-youtube">
    <w:name w:val="ilp-youtube"/>
    <w:basedOn w:val="ilp-facebook"/>
    <w:qFormat/>
    <w:rsid w:val="00AD719E"/>
  </w:style>
  <w:style w:type="paragraph" w:customStyle="1" w:styleId="ilp-insta">
    <w:name w:val="ilp-insta"/>
    <w:basedOn w:val="ilp-facebook"/>
    <w:qFormat/>
    <w:rsid w:val="00AD719E"/>
  </w:style>
  <w:style w:type="paragraph" w:customStyle="1" w:styleId="ilp-linkedin">
    <w:name w:val="ilp-linkedin"/>
    <w:basedOn w:val="ilp-insta"/>
    <w:qFormat/>
    <w:rsid w:val="00BE10F1"/>
  </w:style>
  <w:style w:type="paragraph" w:customStyle="1" w:styleId="ilp-contributors">
    <w:name w:val="ilp-contributors"/>
    <w:basedOn w:val="Normal"/>
    <w:qFormat/>
    <w:rsid w:val="005B181D"/>
    <w:pPr>
      <w:shd w:val="clear" w:color="auto" w:fill="FFFFFF"/>
      <w:spacing w:after="0" w:line="240" w:lineRule="auto"/>
      <w:outlineLvl w:val="1"/>
    </w:pPr>
    <w:rPr>
      <w:rFonts w:ascii="Arial" w:eastAsia="Times New Roman" w:hAnsi="Arial" w:cs="Arial"/>
      <w:b/>
      <w:bCs/>
      <w:color w:val="333333"/>
      <w:sz w:val="54"/>
      <w:szCs w:val="5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0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17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110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3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7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9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51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021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6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9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0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2947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78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8879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358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89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ign.canada.ca/coded-layout/theme_topic_guidance.html" TargetMode="External"/><Relationship Id="rId13" Type="http://schemas.openxmlformats.org/officeDocument/2006/relationships/hyperlink" Target="file:///C:\Users\david.pepin\Documents\test.html" TargetMode="External"/><Relationship Id="rId18" Type="http://schemas.openxmlformats.org/officeDocument/2006/relationships/hyperlink" Target="file:///C:\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sign.canada.ca/coded-layout/theme_topic_guidance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design.canada.ca/coded-layout/theme_topic_guidan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sign.canada.ca/coded-layout/theme_topic_guidance.html" TargetMode="External"/><Relationship Id="rId20" Type="http://schemas.openxmlformats.org/officeDocument/2006/relationships/hyperlink" Target="https://design.canada.ca/coded-layout/theme_topic_guidanc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sign.canada.ca/coded-layout/theme_topic_guidance.html" TargetMode="External"/><Relationship Id="rId11" Type="http://schemas.openxmlformats.org/officeDocument/2006/relationships/hyperlink" Target="https://design.canada.ca/coded-layout/theme_topic_guidance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design.canada.ca/coded-layout/theme_topic_guidance.html" TargetMode="External"/><Relationship Id="rId10" Type="http://schemas.openxmlformats.org/officeDocument/2006/relationships/hyperlink" Target="https://design.canada.ca/coded-layout/theme_topic_guidance.html" TargetMode="External"/><Relationship Id="rId19" Type="http://schemas.openxmlformats.org/officeDocument/2006/relationships/hyperlink" Target="https://www.canada.ca/en/treasury-board-secretari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ign.canada.ca/coded-layout/theme_topic_guidance.html" TargetMode="External"/><Relationship Id="rId14" Type="http://schemas.openxmlformats.org/officeDocument/2006/relationships/hyperlink" Target="https://design.canada.ca/coded-layout/theme_topic_guidance.html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pepin\Documents\GitHub\doc_to_html\word_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3</cp:revision>
  <dcterms:created xsi:type="dcterms:W3CDTF">2022-01-21T16:53:00Z</dcterms:created>
  <dcterms:modified xsi:type="dcterms:W3CDTF">2022-01-21T16:54:00Z</dcterms:modified>
</cp:coreProperties>
</file>